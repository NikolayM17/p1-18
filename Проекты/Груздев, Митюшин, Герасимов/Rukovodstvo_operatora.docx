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17" w:rsidRDefault="008F1217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8F1217" w:rsidRDefault="008F1217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8F1217">
        <w:tc>
          <w:tcPr>
            <w:tcW w:w="3600" w:type="dxa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8F1217" w:rsidRDefault="00385E6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8F1217">
        <w:tc>
          <w:tcPr>
            <w:tcW w:w="3600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8F1217">
        <w:trPr>
          <w:trHeight w:val="457"/>
        </w:trPr>
        <w:tc>
          <w:tcPr>
            <w:tcW w:w="3600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8F1217">
        <w:trPr>
          <w:trHeight w:val="519"/>
        </w:trPr>
        <w:tc>
          <w:tcPr>
            <w:tcW w:w="3600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8F1217" w:rsidRDefault="008F1217">
      <w:pPr>
        <w:jc w:val="center"/>
        <w:rPr>
          <w:b/>
          <w:bCs/>
          <w:sz w:val="28"/>
        </w:rPr>
      </w:pPr>
    </w:p>
    <w:p w:rsidR="008F1217" w:rsidRDefault="008F1217">
      <w:pPr>
        <w:jc w:val="center"/>
        <w:rPr>
          <w:b/>
          <w:bCs/>
          <w:sz w:val="28"/>
        </w:rPr>
      </w:pPr>
    </w:p>
    <w:p w:rsidR="008F1217" w:rsidRDefault="008F1217">
      <w:pPr>
        <w:jc w:val="center"/>
        <w:rPr>
          <w:b/>
          <w:bCs/>
          <w:sz w:val="28"/>
        </w:rPr>
      </w:pPr>
    </w:p>
    <w:p w:rsidR="008F1217" w:rsidRDefault="008F1217">
      <w:pPr>
        <w:jc w:val="center"/>
        <w:rPr>
          <w:b/>
          <w:bCs/>
          <w:sz w:val="28"/>
        </w:rPr>
      </w:pPr>
    </w:p>
    <w:p w:rsidR="008F1217" w:rsidRDefault="008F1217">
      <w:pPr>
        <w:jc w:val="center"/>
        <w:rPr>
          <w:b/>
          <w:bCs/>
          <w:sz w:val="28"/>
        </w:rPr>
      </w:pPr>
    </w:p>
    <w:p w:rsidR="008F1217" w:rsidRDefault="008F1217">
      <w:pPr>
        <w:jc w:val="center"/>
        <w:rPr>
          <w:b/>
          <w:bCs/>
        </w:rPr>
      </w:pPr>
    </w:p>
    <w:p w:rsidR="008F1217" w:rsidRDefault="008F1217">
      <w:pPr>
        <w:jc w:val="center"/>
        <w:rPr>
          <w:b/>
          <w:bCs/>
        </w:rPr>
      </w:pPr>
    </w:p>
    <w:p w:rsidR="008F1217" w:rsidRDefault="008F1217" w:rsidP="001A11E0"/>
    <w:p w:rsidR="008F1217" w:rsidRDefault="008F1217">
      <w:pPr>
        <w:jc w:val="center"/>
        <w:rPr>
          <w:b/>
          <w:bCs/>
        </w:rPr>
      </w:pPr>
    </w:p>
    <w:p w:rsidR="008F1217" w:rsidRDefault="00385E6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</w:t>
      </w:r>
      <w:r w:rsidR="00F23055">
        <w:rPr>
          <w:b/>
          <w:bCs/>
          <w:caps/>
          <w:sz w:val="32"/>
        </w:rPr>
        <w:t xml:space="preserve"> для</w:t>
      </w:r>
      <w:r>
        <w:rPr>
          <w:b/>
          <w:bCs/>
          <w:caps/>
          <w:sz w:val="32"/>
        </w:rPr>
        <w:t xml:space="preserve"> </w:t>
      </w:r>
      <w:r w:rsidR="00F23055">
        <w:rPr>
          <w:b/>
          <w:bCs/>
          <w:caps/>
          <w:sz w:val="32"/>
        </w:rPr>
        <w:t>РАБОТы</w:t>
      </w:r>
      <w:r w:rsidR="00F23055" w:rsidRPr="00F23055">
        <w:rPr>
          <w:b/>
          <w:bCs/>
          <w:caps/>
          <w:sz w:val="32"/>
        </w:rPr>
        <w:t xml:space="preserve"> С БАЗОЙ ДАННЫХ</w:t>
      </w:r>
    </w:p>
    <w:p w:rsidR="008F1217" w:rsidRDefault="008F1217">
      <w:pPr>
        <w:jc w:val="center"/>
        <w:rPr>
          <w:b/>
          <w:bCs/>
          <w:caps/>
          <w:sz w:val="28"/>
        </w:rPr>
      </w:pPr>
    </w:p>
    <w:p w:rsidR="008F1217" w:rsidRDefault="00385E6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8F1217" w:rsidRDefault="008F1217">
      <w:pPr>
        <w:rPr>
          <w:b/>
          <w:bCs/>
          <w:sz w:val="28"/>
        </w:rPr>
      </w:pPr>
    </w:p>
    <w:p w:rsidR="008F1217" w:rsidRDefault="00385E6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8F1217" w:rsidRDefault="00385E6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8F1217" w:rsidRDefault="00385E6E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090A85" w:rsidRPr="00090A85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8F1217" w:rsidRDefault="003D32B7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1217" w:rsidRDefault="008F1217">
      <w:pPr>
        <w:jc w:val="center"/>
        <w:rPr>
          <w:b/>
          <w:bCs/>
          <w:sz w:val="32"/>
        </w:rPr>
      </w:pPr>
    </w:p>
    <w:p w:rsidR="008F1217" w:rsidRDefault="008F1217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075"/>
        <w:gridCol w:w="1644"/>
        <w:gridCol w:w="4374"/>
      </w:tblGrid>
      <w:tr w:rsidR="008F1217"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8F1217"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 w:rsidP="008106F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</w:p>
        </w:tc>
      </w:tr>
      <w:tr w:rsidR="008F1217">
        <w:trPr>
          <w:trHeight w:val="513"/>
        </w:trPr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Pr="00237844" w:rsidRDefault="00362B74" w:rsidP="00A96179">
            <w:pPr>
              <w:tabs>
                <w:tab w:val="left" w:pos="5727"/>
              </w:tabs>
              <w:jc w:val="center"/>
              <w:rPr>
                <w:sz w:val="28"/>
                <w:lang w:val="en-US"/>
              </w:rPr>
            </w:pPr>
            <w:r w:rsidRPr="00362B74">
              <w:rPr>
                <w:sz w:val="28"/>
              </w:rPr>
              <w:t>Груздев Р</w:t>
            </w:r>
            <w:r w:rsidR="00A96179">
              <w:rPr>
                <w:sz w:val="28"/>
              </w:rPr>
              <w:t>.</w:t>
            </w:r>
            <w:r w:rsidRPr="00362B74">
              <w:rPr>
                <w:sz w:val="28"/>
              </w:rPr>
              <w:t xml:space="preserve"> И</w:t>
            </w:r>
            <w:r w:rsidR="00A96179">
              <w:rPr>
                <w:sz w:val="28"/>
              </w:rPr>
              <w:t>.</w:t>
            </w:r>
          </w:p>
        </w:tc>
      </w:tr>
      <w:tr w:rsidR="008F1217">
        <w:trPr>
          <w:trHeight w:val="142"/>
        </w:trPr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3B3785">
              <w:rPr>
                <w:sz w:val="28"/>
                <w:u w:val="single"/>
              </w:rPr>
              <w:t>10</w:t>
            </w:r>
            <w:r w:rsidR="008106FA">
              <w:rPr>
                <w:sz w:val="28"/>
              </w:rPr>
              <w:t>__</w:t>
            </w:r>
            <w:r>
              <w:rPr>
                <w:sz w:val="28"/>
              </w:rPr>
              <w:t>”____</w:t>
            </w:r>
            <w:r w:rsidR="008106FA" w:rsidRPr="008106FA">
              <w:rPr>
                <w:sz w:val="28"/>
                <w:u w:val="single"/>
              </w:rPr>
              <w:t>Июнь</w:t>
            </w:r>
            <w:r w:rsidR="00237844">
              <w:rPr>
                <w:sz w:val="28"/>
              </w:rPr>
              <w:t>________2020</w:t>
            </w:r>
          </w:p>
        </w:tc>
      </w:tr>
      <w:tr w:rsidR="008F1217">
        <w:trPr>
          <w:trHeight w:hRule="exact" w:val="567"/>
        </w:trPr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F1217"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8F1217"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 w:rsidP="008106F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РиВ АСУТП   </w:t>
            </w:r>
          </w:p>
          <w:p w:rsidR="008106FA" w:rsidRDefault="008106FA" w:rsidP="008106F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8F1217">
        <w:trPr>
          <w:trHeight w:val="468"/>
        </w:trPr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766A84" w:rsidP="00A9617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66A84">
              <w:rPr>
                <w:sz w:val="28"/>
              </w:rPr>
              <w:t>Герасимов Д</w:t>
            </w:r>
            <w:r w:rsidR="00A96179">
              <w:rPr>
                <w:sz w:val="28"/>
              </w:rPr>
              <w:t>.</w:t>
            </w:r>
            <w:r w:rsidRPr="00766A84">
              <w:rPr>
                <w:sz w:val="28"/>
              </w:rPr>
              <w:t xml:space="preserve"> А</w:t>
            </w:r>
            <w:r w:rsidR="00A96179">
              <w:rPr>
                <w:sz w:val="28"/>
              </w:rPr>
              <w:t>.</w:t>
            </w:r>
          </w:p>
        </w:tc>
      </w:tr>
      <w:tr w:rsidR="008F1217"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3B3785" w:rsidRPr="003B3785">
              <w:rPr>
                <w:sz w:val="28"/>
                <w:u w:val="single"/>
              </w:rPr>
              <w:t>10</w:t>
            </w:r>
            <w:r>
              <w:rPr>
                <w:sz w:val="28"/>
              </w:rPr>
              <w:t>___”____</w:t>
            </w:r>
            <w:r w:rsidR="008106FA" w:rsidRPr="008106FA">
              <w:rPr>
                <w:sz w:val="28"/>
                <w:u w:val="single"/>
              </w:rPr>
              <w:t>Июнь</w:t>
            </w:r>
            <w:r w:rsidR="00237844">
              <w:rPr>
                <w:sz w:val="28"/>
              </w:rPr>
              <w:t>________2020</w:t>
            </w:r>
          </w:p>
        </w:tc>
      </w:tr>
      <w:tr w:rsidR="008F1217">
        <w:trPr>
          <w:trHeight w:hRule="exact" w:val="567"/>
        </w:trPr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8F1217"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8F1217"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 w:rsidP="008106F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</w:p>
        </w:tc>
      </w:tr>
      <w:tr w:rsidR="008F1217">
        <w:trPr>
          <w:trHeight w:val="442"/>
        </w:trPr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766A84" w:rsidP="00A9617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66A84">
              <w:rPr>
                <w:sz w:val="28"/>
              </w:rPr>
              <w:t>Митюшин П</w:t>
            </w:r>
            <w:r w:rsidR="00A96179">
              <w:rPr>
                <w:sz w:val="28"/>
              </w:rPr>
              <w:t>.</w:t>
            </w:r>
            <w:r w:rsidRPr="00766A84">
              <w:rPr>
                <w:sz w:val="28"/>
              </w:rPr>
              <w:t xml:space="preserve"> А</w:t>
            </w:r>
            <w:r w:rsidR="00A96179">
              <w:rPr>
                <w:sz w:val="28"/>
              </w:rPr>
              <w:t>.</w:t>
            </w:r>
          </w:p>
        </w:tc>
      </w:tr>
      <w:tr w:rsidR="008F1217">
        <w:trPr>
          <w:trHeight w:val="439"/>
        </w:trPr>
        <w:tc>
          <w:tcPr>
            <w:tcW w:w="3594" w:type="dxa"/>
            <w:vAlign w:val="center"/>
          </w:tcPr>
          <w:p w:rsidR="008F1217" w:rsidRDefault="008F121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8F1217" w:rsidRDefault="008F121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8F1217" w:rsidRDefault="00385E6E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A96179">
              <w:rPr>
                <w:sz w:val="28"/>
              </w:rPr>
              <w:t>“__</w:t>
            </w:r>
            <w:r w:rsidR="003B3785">
              <w:rPr>
                <w:sz w:val="28"/>
                <w:u w:val="single"/>
              </w:rPr>
              <w:t>10</w:t>
            </w:r>
            <w:r w:rsidRPr="00A96179">
              <w:rPr>
                <w:sz w:val="28"/>
              </w:rPr>
              <w:t>___”____</w:t>
            </w:r>
            <w:r w:rsidR="008106FA" w:rsidRPr="008106FA">
              <w:rPr>
                <w:sz w:val="28"/>
                <w:u w:val="single"/>
              </w:rPr>
              <w:t>Июнь</w:t>
            </w:r>
            <w:r w:rsidRPr="00A96179">
              <w:rPr>
                <w:sz w:val="28"/>
              </w:rPr>
              <w:t>________20</w:t>
            </w:r>
            <w:r w:rsidR="00237844">
              <w:rPr>
                <w:sz w:val="28"/>
                <w:lang w:val="en-US"/>
              </w:rPr>
              <w:t>20</w:t>
            </w:r>
          </w:p>
        </w:tc>
      </w:tr>
    </w:tbl>
    <w:p w:rsidR="008F1217" w:rsidRDefault="008F1217">
      <w:pPr>
        <w:rPr>
          <w:b/>
          <w:bCs/>
          <w:sz w:val="32"/>
          <w:szCs w:val="32"/>
        </w:rPr>
      </w:pPr>
    </w:p>
    <w:p w:rsidR="008F1217" w:rsidRDefault="008F1217">
      <w:pPr>
        <w:rPr>
          <w:b/>
          <w:bCs/>
          <w:sz w:val="32"/>
          <w:szCs w:val="32"/>
        </w:rPr>
        <w:sectPr w:rsidR="008F121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8F1217" w:rsidRDefault="008F1217">
      <w:pPr>
        <w:rPr>
          <w:b/>
          <w:bCs/>
          <w:sz w:val="32"/>
          <w:szCs w:val="32"/>
        </w:rPr>
      </w:pPr>
    </w:p>
    <w:p w:rsidR="008F1217" w:rsidRDefault="00385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8F1217" w:rsidRDefault="00385E6E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8F1217" w:rsidRDefault="00385E6E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090A85" w:rsidRPr="00090A85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Default="008F1217">
      <w:pPr>
        <w:rPr>
          <w:b/>
          <w:bCs/>
          <w:caps/>
          <w:sz w:val="28"/>
          <w:szCs w:val="28"/>
        </w:rPr>
      </w:pPr>
    </w:p>
    <w:p w:rsidR="008F1217" w:rsidRPr="008106FA" w:rsidRDefault="00385E6E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32"/>
        </w:rPr>
        <w:t>программа</w:t>
      </w:r>
      <w:r w:rsidR="00F23055">
        <w:rPr>
          <w:b/>
          <w:bCs/>
          <w:caps/>
          <w:sz w:val="32"/>
        </w:rPr>
        <w:t xml:space="preserve"> для</w:t>
      </w:r>
      <w:r>
        <w:rPr>
          <w:b/>
          <w:bCs/>
          <w:caps/>
          <w:sz w:val="32"/>
        </w:rPr>
        <w:t xml:space="preserve"> </w:t>
      </w:r>
      <w:r w:rsidR="00F23055">
        <w:rPr>
          <w:b/>
          <w:bCs/>
          <w:caps/>
          <w:sz w:val="32"/>
        </w:rPr>
        <w:t>РАБОТы</w:t>
      </w:r>
      <w:r w:rsidR="00517B2D">
        <w:rPr>
          <w:b/>
          <w:bCs/>
          <w:caps/>
          <w:sz w:val="32"/>
        </w:rPr>
        <w:t xml:space="preserve"> С БАЗОЙ ДАННЫХ</w:t>
      </w:r>
    </w:p>
    <w:p w:rsidR="008F1217" w:rsidRDefault="008F1217">
      <w:pPr>
        <w:jc w:val="center"/>
        <w:rPr>
          <w:b/>
          <w:bCs/>
          <w:caps/>
          <w:sz w:val="28"/>
          <w:szCs w:val="28"/>
        </w:rPr>
      </w:pPr>
    </w:p>
    <w:p w:rsidR="008F1217" w:rsidRDefault="003D32B7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DC" w:rsidRDefault="00CF7F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7FDC" w:rsidRDefault="00CF7F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5E6E">
        <w:rPr>
          <w:b/>
          <w:bCs/>
          <w:sz w:val="36"/>
        </w:rPr>
        <w:t>Руководство оператора</w:t>
      </w:r>
    </w:p>
    <w:p w:rsidR="008F1217" w:rsidRDefault="008F1217">
      <w:pPr>
        <w:jc w:val="center"/>
        <w:rPr>
          <w:b/>
          <w:bCs/>
          <w:sz w:val="36"/>
          <w:szCs w:val="36"/>
        </w:rPr>
      </w:pPr>
    </w:p>
    <w:p w:rsidR="008F1217" w:rsidRDefault="00385E6E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090A85" w:rsidRPr="00090A85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8F1217" w:rsidRDefault="008F1217">
      <w:pPr>
        <w:jc w:val="center"/>
        <w:rPr>
          <w:b/>
          <w:bCs/>
          <w:sz w:val="28"/>
          <w:szCs w:val="28"/>
        </w:rPr>
        <w:sectPr w:rsidR="008F121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8F1217" w:rsidRDefault="00385E6E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42866370"/>
      <w:r>
        <w:rPr>
          <w:caps/>
          <w:sz w:val="32"/>
        </w:rPr>
        <w:lastRenderedPageBreak/>
        <w:t>Аннотация</w:t>
      </w:r>
      <w:bookmarkEnd w:id="2"/>
    </w:p>
    <w:p w:rsidR="008F1217" w:rsidRDefault="008F1217"/>
    <w:p w:rsidR="008F1217" w:rsidRDefault="008F1217"/>
    <w:p w:rsidR="008F1217" w:rsidRDefault="008F1217"/>
    <w:p w:rsidR="008F1217" w:rsidRDefault="00385E6E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</w:t>
      </w:r>
      <w:r w:rsidR="008106FA">
        <w:rPr>
          <w:sz w:val="28"/>
        </w:rPr>
        <w:t xml:space="preserve">енению и эксплуатации программы </w:t>
      </w:r>
      <w:r w:rsidR="008106FA" w:rsidRPr="008106FA">
        <w:rPr>
          <w:sz w:val="28"/>
        </w:rPr>
        <w:t>“</w:t>
      </w:r>
      <w:r w:rsidR="008106FA">
        <w:rPr>
          <w:sz w:val="28"/>
          <w:lang w:val="en-US"/>
        </w:rPr>
        <w:t>a</w:t>
      </w:r>
      <w:r w:rsidR="008106FA" w:rsidRPr="008106FA">
        <w:rPr>
          <w:sz w:val="28"/>
        </w:rPr>
        <w:t>.</w:t>
      </w:r>
      <w:r w:rsidR="008106FA">
        <w:rPr>
          <w:sz w:val="28"/>
          <w:lang w:val="en-US"/>
        </w:rPr>
        <w:t>out</w:t>
      </w:r>
      <w:r w:rsidR="008106FA" w:rsidRPr="008106FA">
        <w:rPr>
          <w:sz w:val="28"/>
        </w:rPr>
        <w:t>”</w:t>
      </w:r>
      <w:r>
        <w:rPr>
          <w:sz w:val="28"/>
        </w:rPr>
        <w:t>, предназначенной для</w:t>
      </w:r>
      <w:r w:rsidR="008106FA">
        <w:rPr>
          <w:sz w:val="28"/>
        </w:rPr>
        <w:t xml:space="preserve"> упрощения работы</w:t>
      </w:r>
      <w:r w:rsidR="008106FA" w:rsidRPr="008106FA">
        <w:rPr>
          <w:sz w:val="28"/>
        </w:rPr>
        <w:t xml:space="preserve"> </w:t>
      </w:r>
      <w:r w:rsidR="008106FA">
        <w:rPr>
          <w:sz w:val="28"/>
        </w:rPr>
        <w:t>пользователя с базой данных</w:t>
      </w:r>
      <w:r>
        <w:rPr>
          <w:sz w:val="28"/>
        </w:rPr>
        <w:t>.</w:t>
      </w:r>
    </w:p>
    <w:p w:rsidR="008F1217" w:rsidRDefault="00385E6E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8F1217" w:rsidRDefault="00385E6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8F1217" w:rsidRDefault="00385E6E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8F1217" w:rsidRDefault="00385E6E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8F1217" w:rsidRDefault="00385E6E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8F1217" w:rsidRDefault="00385E6E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2866371"/>
      <w:r>
        <w:rPr>
          <w:caps/>
          <w:sz w:val="32"/>
        </w:rPr>
        <w:lastRenderedPageBreak/>
        <w:t>Содержание</w:t>
      </w:r>
      <w:bookmarkEnd w:id="3"/>
    </w:p>
    <w:p w:rsidR="008F1217" w:rsidRDefault="008F1217">
      <w:pPr>
        <w:rPr>
          <w:bCs/>
        </w:rPr>
      </w:pPr>
    </w:p>
    <w:p w:rsidR="001A11E0" w:rsidRDefault="001A11E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42866370" w:history="1">
        <w:r w:rsidRPr="00351B17">
          <w:rPr>
            <w:rStyle w:val="ac"/>
            <w:caps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_Toc42866370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11E0" w:rsidRDefault="00B671F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1" w:history="1">
        <w:r w:rsidR="001A11E0" w:rsidRPr="00351B17">
          <w:rPr>
            <w:rStyle w:val="ac"/>
            <w:caps/>
            <w:noProof/>
          </w:rPr>
          <w:t>Содержание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_Toc42866371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3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2" w:history="1">
        <w:r w:rsidR="001A11E0" w:rsidRPr="00351B17">
          <w:rPr>
            <w:rStyle w:val="ac"/>
            <w:noProof/>
          </w:rPr>
          <w:t>1. Назначение программы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_Toc42866372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3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3" w:history="1">
        <w:r w:rsidR="001A11E0" w:rsidRPr="00351B17">
          <w:rPr>
            <w:rStyle w:val="ac"/>
            <w:b/>
            <w:bCs/>
            <w:noProof/>
          </w:rPr>
          <w:t>1.1. Функциональное назначение программы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_Toc42866373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3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4" w:history="1">
        <w:r w:rsidR="001A11E0" w:rsidRPr="00351B17">
          <w:rPr>
            <w:rStyle w:val="ac"/>
            <w:b/>
            <w:bCs/>
            <w:noProof/>
          </w:rPr>
          <w:t>1.2. Эксплуатационное назначение программы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_Toc42866374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4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5" w:history="1">
        <w:r w:rsidR="001A11E0" w:rsidRPr="00351B17">
          <w:rPr>
            <w:rStyle w:val="ac"/>
            <w:b/>
            <w:bCs/>
            <w:noProof/>
          </w:rPr>
          <w:t>1.3. Состав функций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_Toc42866375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4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6" w:history="1">
        <w:r w:rsidR="001A11E0" w:rsidRPr="00351B17">
          <w:rPr>
            <w:rStyle w:val="ac"/>
            <w:noProof/>
          </w:rPr>
          <w:t>1.3.1. Функция (</w:t>
        </w:r>
        <w:r w:rsidR="001A11E0" w:rsidRPr="00351B17">
          <w:rPr>
            <w:rStyle w:val="ac"/>
            <w:noProof/>
            <w:lang w:val="en-US"/>
          </w:rPr>
          <w:t>load</w:t>
        </w:r>
        <w:r w:rsidR="001A11E0" w:rsidRPr="00351B17">
          <w:rPr>
            <w:rStyle w:val="ac"/>
            <w:noProof/>
          </w:rPr>
          <w:t>)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_Toc42866376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4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7" w:history="1">
        <w:r w:rsidR="001A11E0" w:rsidRPr="00351B17">
          <w:rPr>
            <w:rStyle w:val="ac"/>
            <w:noProof/>
          </w:rPr>
          <w:t>1.3.2. Функция (</w:t>
        </w:r>
        <w:r w:rsidR="001A11E0" w:rsidRPr="00351B17">
          <w:rPr>
            <w:rStyle w:val="ac"/>
            <w:noProof/>
            <w:lang w:val="en-US"/>
          </w:rPr>
          <w:t>save</w:t>
        </w:r>
        <w:r w:rsidR="001A11E0" w:rsidRPr="00351B17">
          <w:rPr>
            <w:rStyle w:val="ac"/>
            <w:noProof/>
          </w:rPr>
          <w:t>)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_Toc42866377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4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8" w:history="1">
        <w:r w:rsidR="001A11E0" w:rsidRPr="00351B17">
          <w:rPr>
            <w:rStyle w:val="ac"/>
            <w:noProof/>
          </w:rPr>
          <w:t>1.3.3. Функция (</w:t>
        </w:r>
        <w:r w:rsidR="001A11E0" w:rsidRPr="00351B17">
          <w:rPr>
            <w:rStyle w:val="ac"/>
            <w:noProof/>
            <w:lang w:val="en-US"/>
          </w:rPr>
          <w:t>append</w:t>
        </w:r>
        <w:r w:rsidR="001A11E0" w:rsidRPr="00351B17">
          <w:rPr>
            <w:rStyle w:val="ac"/>
            <w:noProof/>
          </w:rPr>
          <w:t>)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_Toc42866378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4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79" w:history="1">
        <w:r w:rsidR="001A11E0" w:rsidRPr="00351B17">
          <w:rPr>
            <w:rStyle w:val="ac"/>
            <w:noProof/>
          </w:rPr>
          <w:t>1.3.4. Функция (</w:t>
        </w:r>
        <w:r w:rsidR="001A11E0" w:rsidRPr="00351B17">
          <w:rPr>
            <w:rStyle w:val="ac"/>
            <w:noProof/>
            <w:lang w:val="en-US"/>
          </w:rPr>
          <w:t>del</w:t>
        </w:r>
        <w:r w:rsidR="001A11E0" w:rsidRPr="00351B17">
          <w:rPr>
            <w:rStyle w:val="ac"/>
            <w:noProof/>
          </w:rPr>
          <w:t>)</w:t>
        </w:r>
        <w:r w:rsidR="001A11E0">
          <w:rPr>
            <w:noProof/>
            <w:webHidden/>
          </w:rPr>
          <w:tab/>
        </w:r>
      </w:hyperlink>
      <w:r w:rsidR="00103D4B">
        <w:rPr>
          <w:noProof/>
        </w:rPr>
        <w:t>5</w:t>
      </w:r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0" w:history="1">
        <w:r w:rsidR="001A11E0" w:rsidRPr="00351B17">
          <w:rPr>
            <w:rStyle w:val="ac"/>
            <w:noProof/>
          </w:rPr>
          <w:t>1.3.5. Функция (</w:t>
        </w:r>
        <w:r w:rsidR="001A11E0" w:rsidRPr="00351B17">
          <w:rPr>
            <w:rStyle w:val="ac"/>
            <w:noProof/>
            <w:lang w:val="en-US"/>
          </w:rPr>
          <w:t>sort</w:t>
        </w:r>
        <w:r w:rsidR="001A11E0" w:rsidRPr="00351B17">
          <w:rPr>
            <w:rStyle w:val="ac"/>
            <w:noProof/>
          </w:rPr>
          <w:t xml:space="preserve"> )</w:t>
        </w:r>
        <w:r w:rsidR="001A11E0">
          <w:rPr>
            <w:noProof/>
            <w:webHidden/>
          </w:rPr>
          <w:tab/>
        </w:r>
      </w:hyperlink>
      <w:r w:rsidR="00103D4B">
        <w:rPr>
          <w:noProof/>
        </w:rPr>
        <w:t>5</w:t>
      </w:r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1" w:history="1">
        <w:r w:rsidR="001A11E0" w:rsidRPr="00351B17">
          <w:rPr>
            <w:rStyle w:val="ac"/>
            <w:noProof/>
          </w:rPr>
          <w:t>1.3.6. Функция (</w:t>
        </w:r>
        <w:r w:rsidR="001A11E0" w:rsidRPr="00351B17">
          <w:rPr>
            <w:rStyle w:val="ac"/>
            <w:noProof/>
            <w:lang w:val="en-US"/>
          </w:rPr>
          <w:t>print</w:t>
        </w:r>
        <w:r w:rsidR="001A11E0" w:rsidRPr="00351B17">
          <w:rPr>
            <w:rStyle w:val="ac"/>
            <w:noProof/>
          </w:rPr>
          <w:t>_</w:t>
        </w:r>
        <w:r w:rsidR="001A11E0" w:rsidRPr="00351B17">
          <w:rPr>
            <w:rStyle w:val="ac"/>
            <w:noProof/>
            <w:lang w:val="en-US"/>
          </w:rPr>
          <w:t>all</w:t>
        </w:r>
        <w:r w:rsidR="001A11E0" w:rsidRPr="00351B17">
          <w:rPr>
            <w:rStyle w:val="ac"/>
            <w:noProof/>
          </w:rPr>
          <w:t>)</w:t>
        </w:r>
        <w:r w:rsidR="001A11E0">
          <w:rPr>
            <w:noProof/>
            <w:webHidden/>
          </w:rPr>
          <w:tab/>
        </w:r>
      </w:hyperlink>
      <w:r w:rsidR="00103D4B">
        <w:rPr>
          <w:noProof/>
        </w:rPr>
        <w:t>5</w:t>
      </w:r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2" w:history="1">
        <w:r w:rsidR="001A11E0" w:rsidRPr="00351B17">
          <w:rPr>
            <w:rStyle w:val="ac"/>
            <w:noProof/>
          </w:rPr>
          <w:t>1.3.7. Функция (</w:t>
        </w:r>
        <w:r w:rsidR="001A11E0" w:rsidRPr="00351B17">
          <w:rPr>
            <w:rStyle w:val="ac"/>
            <w:noProof/>
            <w:lang w:val="en-US"/>
          </w:rPr>
          <w:t>allMM</w:t>
        </w:r>
        <w:r w:rsidR="001A11E0" w:rsidRPr="00351B17">
          <w:rPr>
            <w:rStyle w:val="ac"/>
            <w:noProof/>
          </w:rPr>
          <w:t>)</w:t>
        </w:r>
        <w:r w:rsidR="001A11E0">
          <w:rPr>
            <w:noProof/>
            <w:webHidden/>
          </w:rPr>
          <w:tab/>
        </w:r>
      </w:hyperlink>
      <w:r w:rsidR="00103D4B">
        <w:rPr>
          <w:noProof/>
        </w:rPr>
        <w:t>5</w:t>
      </w:r>
    </w:p>
    <w:p w:rsidR="001A11E0" w:rsidRDefault="0097500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3" w:history="1">
        <w:r w:rsidR="001A11E0" w:rsidRPr="00351B17">
          <w:rPr>
            <w:rStyle w:val="ac"/>
            <w:noProof/>
          </w:rPr>
          <w:t>1.3.8. Функция (</w:t>
        </w:r>
        <w:r w:rsidR="001A11E0" w:rsidRPr="00351B17">
          <w:rPr>
            <w:rStyle w:val="ac"/>
            <w:noProof/>
            <w:lang w:val="en-US"/>
          </w:rPr>
          <w:t>maxxMinn</w:t>
        </w:r>
        <w:r w:rsidR="001A11E0" w:rsidRPr="00351B17">
          <w:rPr>
            <w:rStyle w:val="ac"/>
            <w:noProof/>
          </w:rPr>
          <w:t>)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_Toc42866383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5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4" w:history="1">
        <w:r w:rsidR="001A11E0" w:rsidRPr="00351B17">
          <w:rPr>
            <w:rStyle w:val="ac"/>
            <w:noProof/>
          </w:rPr>
          <w:t>2.</w:t>
        </w:r>
        <w:r w:rsidR="001A11E0" w:rsidRPr="00351B17">
          <w:rPr>
            <w:rStyle w:val="ac"/>
            <w:caps/>
            <w:noProof/>
          </w:rPr>
          <w:t xml:space="preserve"> Условия выполнения программы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_Toc42866384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5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5" w:history="1">
        <w:r w:rsidR="001A11E0" w:rsidRPr="00351B17">
          <w:rPr>
            <w:rStyle w:val="ac"/>
            <w:b/>
            <w:bCs/>
            <w:noProof/>
          </w:rPr>
          <w:t>2.1. Минимальный состав аппаратных средств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_Toc42866385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5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6" w:history="1">
        <w:r w:rsidR="001A11E0" w:rsidRPr="00351B17">
          <w:rPr>
            <w:rStyle w:val="ac"/>
            <w:b/>
            <w:bCs/>
            <w:noProof/>
          </w:rPr>
          <w:t>2.2. Минимальный состав программных средств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_Toc42866386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5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7" w:history="1">
        <w:r w:rsidR="001A11E0" w:rsidRPr="00351B17">
          <w:rPr>
            <w:rStyle w:val="ac"/>
            <w:b/>
            <w:bCs/>
            <w:noProof/>
          </w:rPr>
          <w:t>2.3. Требования к персоналу (пользователю)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_Toc42866387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5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8" w:history="1">
        <w:r w:rsidR="001A11E0" w:rsidRPr="00351B17">
          <w:rPr>
            <w:rStyle w:val="ac"/>
            <w:noProof/>
          </w:rPr>
          <w:t>3.</w:t>
        </w:r>
        <w:r w:rsidR="001A11E0" w:rsidRPr="00351B17">
          <w:rPr>
            <w:rStyle w:val="ac"/>
            <w:caps/>
            <w:noProof/>
          </w:rPr>
          <w:t xml:space="preserve"> Выполнение программы</w:t>
        </w:r>
        <w:r w:rsidR="001A11E0">
          <w:rPr>
            <w:noProof/>
            <w:webHidden/>
          </w:rPr>
          <w:tab/>
        </w:r>
      </w:hyperlink>
      <w:r w:rsidR="009C5875">
        <w:rPr>
          <w:noProof/>
        </w:rPr>
        <w:t>6</w:t>
      </w:r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89" w:history="1">
        <w:r w:rsidR="001A11E0" w:rsidRPr="00351B17">
          <w:rPr>
            <w:rStyle w:val="ac"/>
            <w:b/>
            <w:bCs/>
            <w:noProof/>
          </w:rPr>
          <w:t>3.1. Загрузка и запуск программы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_Toc42866389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0" w:history="1">
        <w:r w:rsidR="001A11E0" w:rsidRPr="00351B17">
          <w:rPr>
            <w:rStyle w:val="ac"/>
            <w:b/>
            <w:bCs/>
            <w:noProof/>
          </w:rPr>
          <w:t>3.2. Выполнение программы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_Toc42866390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1" w:history="1">
        <w:r w:rsidR="001A11E0" w:rsidRPr="00351B17">
          <w:rPr>
            <w:rStyle w:val="ac"/>
            <w:noProof/>
          </w:rPr>
          <w:t>3.2.1. Выполнение функции (</w:t>
        </w:r>
        <w:r w:rsidR="001A11E0" w:rsidRPr="00351B17">
          <w:rPr>
            <w:rStyle w:val="ac"/>
            <w:noProof/>
            <w:lang w:val="en-US"/>
          </w:rPr>
          <w:t>load</w:t>
        </w:r>
        <w:r w:rsidR="001A11E0" w:rsidRPr="00351B17">
          <w:rPr>
            <w:rStyle w:val="ac"/>
            <w:noProof/>
          </w:rPr>
          <w:t>) Загрузить из файла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_Toc42866391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2" w:history="1">
        <w:r w:rsidR="001A11E0" w:rsidRPr="00351B17">
          <w:rPr>
            <w:rStyle w:val="ac"/>
            <w:noProof/>
          </w:rPr>
          <w:t>3.2.2. Выполнение функции (</w:t>
        </w:r>
        <w:r w:rsidR="001A11E0" w:rsidRPr="00351B17">
          <w:rPr>
            <w:rStyle w:val="ac"/>
            <w:noProof/>
            <w:lang w:val="en-US"/>
          </w:rPr>
          <w:t>save</w:t>
        </w:r>
        <w:r w:rsidR="001A11E0" w:rsidRPr="00351B17">
          <w:rPr>
            <w:rStyle w:val="ac"/>
            <w:noProof/>
          </w:rPr>
          <w:t>) Идет загрузка векторов в файл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_Toc42866392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3" w:history="1">
        <w:r w:rsidR="001A11E0" w:rsidRPr="00351B17">
          <w:rPr>
            <w:rStyle w:val="ac"/>
            <w:noProof/>
          </w:rPr>
          <w:t>3.2.3. Выполнение функции (</w:t>
        </w:r>
        <w:r w:rsidR="001A11E0" w:rsidRPr="00351B17">
          <w:rPr>
            <w:rStyle w:val="ac"/>
            <w:noProof/>
            <w:lang w:val="en-US"/>
          </w:rPr>
          <w:t>append</w:t>
        </w:r>
        <w:r w:rsidR="001A11E0" w:rsidRPr="00351B17">
          <w:rPr>
            <w:rStyle w:val="ac"/>
            <w:noProof/>
          </w:rPr>
          <w:t>) Добавить новое наименование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_Toc42866393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4" w:history="1">
        <w:r w:rsidR="001A11E0" w:rsidRPr="00351B17">
          <w:rPr>
            <w:rStyle w:val="ac"/>
            <w:noProof/>
          </w:rPr>
          <w:t>3.2.4. Выполнение функции (</w:t>
        </w:r>
        <w:r w:rsidR="001A11E0" w:rsidRPr="00351B17">
          <w:rPr>
            <w:rStyle w:val="ac"/>
            <w:noProof/>
            <w:lang w:val="en-US"/>
          </w:rPr>
          <w:t>edit</w:t>
        </w:r>
        <w:r w:rsidR="001A11E0" w:rsidRPr="00351B17">
          <w:rPr>
            <w:rStyle w:val="ac"/>
            <w:noProof/>
          </w:rPr>
          <w:t>) Редактировать строку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_Toc42866394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5" w:history="1">
        <w:r w:rsidR="001A11E0" w:rsidRPr="00351B17">
          <w:rPr>
            <w:rStyle w:val="ac"/>
            <w:noProof/>
          </w:rPr>
          <w:t>3.2.5. Выполнение функции(</w:t>
        </w:r>
        <w:r w:rsidR="001A11E0" w:rsidRPr="00351B17">
          <w:rPr>
            <w:rStyle w:val="ac"/>
            <w:noProof/>
            <w:lang w:val="en-US"/>
          </w:rPr>
          <w:t>del</w:t>
        </w:r>
        <w:r w:rsidR="001A11E0" w:rsidRPr="00351B17">
          <w:rPr>
            <w:rStyle w:val="ac"/>
            <w:noProof/>
          </w:rPr>
          <w:t>) Удалить сточку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_Toc42866395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6" w:history="1">
        <w:r w:rsidR="001A11E0" w:rsidRPr="00351B17">
          <w:rPr>
            <w:rStyle w:val="ac"/>
            <w:noProof/>
          </w:rPr>
          <w:t>3.2.6. Выполнение функции (</w:t>
        </w:r>
        <w:r w:rsidR="001A11E0" w:rsidRPr="00351B17">
          <w:rPr>
            <w:rStyle w:val="ac"/>
            <w:noProof/>
            <w:lang w:val="en-US"/>
          </w:rPr>
          <w:t>sort</w:t>
        </w:r>
        <w:r w:rsidR="001A11E0" w:rsidRPr="00351B17">
          <w:rPr>
            <w:rStyle w:val="ac"/>
            <w:noProof/>
          </w:rPr>
          <w:t>) сортировка по дате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_Toc42866396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6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7" w:history="1">
        <w:r w:rsidR="001A11E0" w:rsidRPr="00351B17">
          <w:rPr>
            <w:rStyle w:val="ac"/>
            <w:noProof/>
          </w:rPr>
          <w:t>3.2.7. Выполнение функции (</w:t>
        </w:r>
        <w:r w:rsidR="001A11E0" w:rsidRPr="00351B17">
          <w:rPr>
            <w:rStyle w:val="ac"/>
            <w:noProof/>
            <w:lang w:val="en-US"/>
          </w:rPr>
          <w:t>print</w:t>
        </w:r>
        <w:r w:rsidR="001A11E0" w:rsidRPr="00351B17">
          <w:rPr>
            <w:rStyle w:val="ac"/>
            <w:noProof/>
          </w:rPr>
          <w:t>_</w:t>
        </w:r>
        <w:r w:rsidR="001A11E0" w:rsidRPr="00351B17">
          <w:rPr>
            <w:rStyle w:val="ac"/>
            <w:noProof/>
            <w:lang w:val="en-US"/>
          </w:rPr>
          <w:t>all</w:t>
        </w:r>
        <w:r w:rsidR="001A11E0" w:rsidRPr="00351B17">
          <w:rPr>
            <w:rStyle w:val="ac"/>
            <w:noProof/>
          </w:rPr>
          <w:t xml:space="preserve">) </w:t>
        </w:r>
        <w:r w:rsidR="001A11E0" w:rsidRPr="00351B17">
          <w:rPr>
            <w:rStyle w:val="ac"/>
            <w:noProof/>
            <w:shd w:val="clear" w:color="auto" w:fill="FFFFFF"/>
          </w:rPr>
          <w:t>Выдать общий список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_Toc42866397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8" w:history="1">
        <w:r w:rsidR="001A11E0" w:rsidRPr="00351B17">
          <w:rPr>
            <w:rStyle w:val="ac"/>
            <w:noProof/>
          </w:rPr>
          <w:t>3.2.8. Выполнение функции</w:t>
        </w:r>
        <w:r w:rsidR="001A11E0" w:rsidRPr="00351B17">
          <w:rPr>
            <w:rStyle w:val="ac"/>
            <w:noProof/>
            <w:lang w:val="en-US"/>
          </w:rPr>
          <w:t xml:space="preserve"> (allMM) </w:t>
        </w:r>
        <w:r w:rsidR="001A11E0" w:rsidRPr="00351B17">
          <w:rPr>
            <w:rStyle w:val="ac"/>
            <w:noProof/>
            <w:shd w:val="clear" w:color="auto" w:fill="FFFFFF"/>
          </w:rPr>
          <w:t>Общая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_Toc42866398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399" w:history="1">
        <w:r w:rsidR="001A11E0" w:rsidRPr="00351B17">
          <w:rPr>
            <w:rStyle w:val="ac"/>
            <w:noProof/>
          </w:rPr>
          <w:t>3.2.9. Выполнение функции</w:t>
        </w:r>
        <w:r w:rsidR="001A11E0" w:rsidRPr="00351B17">
          <w:rPr>
            <w:rStyle w:val="ac"/>
            <w:noProof/>
            <w:lang w:val="en-US"/>
          </w:rPr>
          <w:t xml:space="preserve"> (maxxMinn) </w:t>
        </w:r>
        <w:r w:rsidR="001A11E0" w:rsidRPr="00351B17">
          <w:rPr>
            <w:rStyle w:val="ac"/>
            <w:noProof/>
          </w:rPr>
          <w:t>Главная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_Toc42866399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400" w:history="1">
        <w:r w:rsidR="001A11E0" w:rsidRPr="00351B17">
          <w:rPr>
            <w:rStyle w:val="ac"/>
            <w:b/>
            <w:bCs/>
            <w:noProof/>
          </w:rPr>
          <w:t>3.3. Завершение работы программы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_Toc42866400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401" w:history="1">
        <w:r w:rsidR="001A11E0" w:rsidRPr="00351B17">
          <w:rPr>
            <w:rStyle w:val="ac"/>
            <w:noProof/>
          </w:rPr>
          <w:t>4.</w:t>
        </w:r>
        <w:r w:rsidR="001A11E0" w:rsidRPr="00351B17">
          <w:rPr>
            <w:rStyle w:val="ac"/>
            <w:caps/>
            <w:noProof/>
          </w:rPr>
          <w:t xml:space="preserve"> Сообщения оператору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_Toc42866401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402" w:history="1">
        <w:r w:rsidR="001A11E0" w:rsidRPr="00351B17">
          <w:rPr>
            <w:rStyle w:val="ac"/>
            <w:b/>
            <w:bCs/>
            <w:noProof/>
          </w:rPr>
          <w:t>4.1. Сообщение о наличии файла в директории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_Toc42866402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403" w:history="1">
        <w:r w:rsidR="001A11E0" w:rsidRPr="00351B17">
          <w:rPr>
            <w:rStyle w:val="ac"/>
            <w:b/>
            <w:bCs/>
            <w:noProof/>
          </w:rPr>
          <w:t>4.2. Сообщение ввода неправильного ввода номера в меню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_Toc42866403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404" w:history="1">
        <w:r w:rsidR="001A11E0" w:rsidRPr="00351B17">
          <w:rPr>
            <w:rStyle w:val="ac"/>
            <w:b/>
            <w:noProof/>
          </w:rPr>
          <w:t>4.3. Сообщение (Как правильно оформлять базу данных)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_Toc42866404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7</w:t>
        </w:r>
        <w:r w:rsidR="001A11E0">
          <w:rPr>
            <w:noProof/>
            <w:webHidden/>
          </w:rPr>
          <w:fldChar w:fldCharType="end"/>
        </w:r>
      </w:hyperlink>
    </w:p>
    <w:p w:rsidR="001A11E0" w:rsidRDefault="00B671F3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66405" w:history="1">
        <w:r w:rsidR="001A11E0" w:rsidRPr="00351B17">
          <w:rPr>
            <w:rStyle w:val="ac"/>
            <w:caps/>
            <w:noProof/>
          </w:rPr>
          <w:t>Лист регистрации изменений</w:t>
        </w:r>
        <w:r w:rsidR="001A11E0">
          <w:rPr>
            <w:noProof/>
            <w:webHidden/>
          </w:rPr>
          <w:tab/>
        </w:r>
        <w:r w:rsidR="001A11E0">
          <w:rPr>
            <w:noProof/>
            <w:webHidden/>
          </w:rPr>
          <w:fldChar w:fldCharType="begin"/>
        </w:r>
        <w:r w:rsidR="001A11E0">
          <w:rPr>
            <w:noProof/>
            <w:webHidden/>
          </w:rPr>
          <w:instrText xml:space="preserve"> PAGEREF _Toc42866405 \h </w:instrText>
        </w:r>
        <w:r w:rsidR="001A11E0">
          <w:rPr>
            <w:noProof/>
            <w:webHidden/>
          </w:rPr>
        </w:r>
        <w:r w:rsidR="001A11E0">
          <w:rPr>
            <w:noProof/>
            <w:webHidden/>
          </w:rPr>
          <w:fldChar w:fldCharType="separate"/>
        </w:r>
        <w:r w:rsidR="001A11E0">
          <w:rPr>
            <w:noProof/>
            <w:webHidden/>
          </w:rPr>
          <w:t>8</w:t>
        </w:r>
        <w:r w:rsidR="001A11E0">
          <w:rPr>
            <w:noProof/>
            <w:webHidden/>
          </w:rPr>
          <w:fldChar w:fldCharType="end"/>
        </w:r>
      </w:hyperlink>
    </w:p>
    <w:p w:rsidR="00E330E4" w:rsidRDefault="001A11E0" w:rsidP="00E330E4">
      <w:pPr>
        <w:pStyle w:val="40"/>
        <w:ind w:left="0"/>
        <w:rPr>
          <w:bCs/>
          <w:sz w:val="32"/>
        </w:rPr>
      </w:pPr>
      <w:r>
        <w:rPr>
          <w:bCs/>
          <w:sz w:val="32"/>
        </w:rPr>
        <w:fldChar w:fldCharType="end"/>
      </w:r>
    </w:p>
    <w:p w:rsidR="001A11E0" w:rsidRPr="001A11E0" w:rsidRDefault="001A11E0" w:rsidP="001A11E0"/>
    <w:p w:rsidR="001A11E0" w:rsidRDefault="001A11E0" w:rsidP="001A11E0">
      <w:pPr>
        <w:pStyle w:val="1"/>
        <w:numPr>
          <w:ilvl w:val="0"/>
          <w:numId w:val="0"/>
        </w:numPr>
        <w:ind w:left="432"/>
        <w:jc w:val="left"/>
      </w:pPr>
      <w:bookmarkStart w:id="4" w:name="_Toc42866372"/>
    </w:p>
    <w:p w:rsidR="001A11E0" w:rsidRDefault="001A11E0" w:rsidP="001A11E0">
      <w:pPr>
        <w:pStyle w:val="1"/>
        <w:numPr>
          <w:ilvl w:val="0"/>
          <w:numId w:val="0"/>
        </w:numPr>
        <w:jc w:val="left"/>
      </w:pPr>
    </w:p>
    <w:p w:rsidR="001A11E0" w:rsidRPr="001A11E0" w:rsidRDefault="00385E6E" w:rsidP="001A11E0">
      <w:pPr>
        <w:pStyle w:val="1"/>
        <w:rPr>
          <w:sz w:val="40"/>
        </w:rPr>
      </w:pPr>
      <w:r w:rsidRPr="001A11E0">
        <w:rPr>
          <w:sz w:val="40"/>
        </w:rPr>
        <w:t>Назначение программы</w:t>
      </w:r>
      <w:bookmarkEnd w:id="4"/>
    </w:p>
    <w:p w:rsidR="001A11E0" w:rsidRPr="001A11E0" w:rsidRDefault="001A11E0" w:rsidP="001A11E0"/>
    <w:p w:rsidR="008F1217" w:rsidRPr="00866C3C" w:rsidRDefault="00385E6E" w:rsidP="00866C3C">
      <w:pPr>
        <w:pStyle w:val="2"/>
        <w:jc w:val="left"/>
        <w:rPr>
          <w:b/>
          <w:bCs/>
          <w:sz w:val="32"/>
        </w:rPr>
      </w:pPr>
      <w:bookmarkStart w:id="5" w:name="_Toc42866373"/>
      <w:r>
        <w:rPr>
          <w:b/>
          <w:bCs/>
          <w:sz w:val="32"/>
        </w:rPr>
        <w:t>Функциональное назначение программы</w:t>
      </w:r>
      <w:bookmarkEnd w:id="5"/>
    </w:p>
    <w:p w:rsidR="008F1217" w:rsidRDefault="008F1217"/>
    <w:p w:rsidR="008F1217" w:rsidRDefault="00090A85" w:rsidP="00C145E1">
      <w:pPr>
        <w:ind w:left="576"/>
        <w:rPr>
          <w:color w:val="000000"/>
          <w:shd w:val="clear" w:color="auto" w:fill="FFFFFF"/>
        </w:rPr>
      </w:pPr>
      <w:r w:rsidRPr="00090A85">
        <w:t>Основной функцией программы</w:t>
      </w:r>
      <w:r w:rsidR="00B17554">
        <w:t xml:space="preserve"> является</w:t>
      </w:r>
      <w:r w:rsidRPr="00090A85">
        <w:t xml:space="preserve"> </w:t>
      </w:r>
      <w:r>
        <w:t xml:space="preserve">работа с базой данных. </w:t>
      </w:r>
      <w:r w:rsidR="00641A9B" w:rsidRPr="00641A9B">
        <w:rPr>
          <w:color w:val="000000"/>
          <w:shd w:val="clear" w:color="auto" w:fill="FFFFFF"/>
        </w:rPr>
        <w:t>Дополнительно в программе можно выполнить загрузку .txt файла(с корректными данными в самом файле) и в дальнейшем</w:t>
      </w:r>
      <w:r w:rsidR="00641A9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41A9B" w:rsidRPr="00641A9B">
        <w:rPr>
          <w:color w:val="000000"/>
          <w:shd w:val="clear" w:color="auto" w:fill="FFFFFF"/>
        </w:rPr>
        <w:t>работать с ними.</w:t>
      </w:r>
    </w:p>
    <w:p w:rsidR="001A11E0" w:rsidRDefault="001A11E0" w:rsidP="00C145E1">
      <w:pPr>
        <w:ind w:left="576"/>
      </w:pPr>
    </w:p>
    <w:p w:rsidR="008F1217" w:rsidRPr="00866C3C" w:rsidRDefault="00385E6E" w:rsidP="00866C3C">
      <w:pPr>
        <w:pStyle w:val="2"/>
        <w:jc w:val="left"/>
        <w:rPr>
          <w:b/>
          <w:bCs/>
          <w:sz w:val="32"/>
        </w:rPr>
      </w:pPr>
      <w:bookmarkStart w:id="6" w:name="_Toc42866374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8F1217" w:rsidRDefault="008F1217"/>
    <w:p w:rsidR="008F1217" w:rsidRDefault="00090A85" w:rsidP="00090A85">
      <w:pPr>
        <w:ind w:firstLine="576"/>
      </w:pPr>
      <w:r w:rsidRPr="00090A85">
        <w:t>Основное назначение программы</w:t>
      </w:r>
      <w:r>
        <w:t xml:space="preserve"> уменьшить время работы с базой данных, а также повысить эффективность работы с базой данных. </w:t>
      </w:r>
      <w:r w:rsidR="00A90882">
        <w:t>Реализация тех функций которые автоматически выполняют за пользователя рутинную работу.</w:t>
      </w:r>
    </w:p>
    <w:p w:rsidR="008F1217" w:rsidRDefault="008F1217"/>
    <w:p w:rsidR="008F1217" w:rsidRDefault="00385E6E">
      <w:pPr>
        <w:pStyle w:val="2"/>
        <w:jc w:val="left"/>
        <w:rPr>
          <w:b/>
          <w:bCs/>
          <w:sz w:val="32"/>
        </w:rPr>
      </w:pPr>
      <w:bookmarkStart w:id="7" w:name="_Toc42866375"/>
      <w:r>
        <w:rPr>
          <w:b/>
          <w:bCs/>
          <w:sz w:val="32"/>
        </w:rPr>
        <w:t>Состав функций</w:t>
      </w:r>
      <w:bookmarkEnd w:id="7"/>
    </w:p>
    <w:p w:rsidR="00627272" w:rsidRDefault="008F1A08" w:rsidP="008F1A08">
      <w:pPr>
        <w:ind w:left="576"/>
      </w:pPr>
      <w:r>
        <w:t xml:space="preserve">В программе </w:t>
      </w:r>
      <w:r w:rsidR="001E6EE7">
        <w:t>присутствуют</w:t>
      </w:r>
      <w:r w:rsidRPr="008F1A08">
        <w:t xml:space="preserve"> </w:t>
      </w:r>
      <w:r>
        <w:t>функции</w:t>
      </w:r>
      <w:r w:rsidRPr="008F1A08">
        <w:t>:</w:t>
      </w:r>
    </w:p>
    <w:p w:rsidR="008F1217" w:rsidRDefault="008F1A08" w:rsidP="008F1A08">
      <w:pPr>
        <w:ind w:left="576"/>
      </w:pPr>
      <w:r w:rsidRPr="008F1A08">
        <w:t xml:space="preserve"> </w:t>
      </w:r>
    </w:p>
    <w:p w:rsidR="008F1217" w:rsidRDefault="00F83854" w:rsidP="00192411">
      <w:pPr>
        <w:pStyle w:val="ae"/>
        <w:numPr>
          <w:ilvl w:val="0"/>
          <w:numId w:val="16"/>
        </w:numPr>
      </w:pPr>
      <w:r w:rsidRPr="00192411">
        <w:rPr>
          <w:lang w:val="en-US"/>
        </w:rPr>
        <w:t>load</w:t>
      </w:r>
      <w:r w:rsidRPr="003D32B7">
        <w:t xml:space="preserve"> </w:t>
      </w:r>
    </w:p>
    <w:p w:rsidR="00192411" w:rsidRDefault="00192411" w:rsidP="00192411">
      <w:pPr>
        <w:ind w:left="708" w:firstLine="708"/>
      </w:pPr>
    </w:p>
    <w:p w:rsidR="00F83854" w:rsidRDefault="00F83854" w:rsidP="00192411">
      <w:pPr>
        <w:pStyle w:val="ae"/>
        <w:numPr>
          <w:ilvl w:val="0"/>
          <w:numId w:val="16"/>
        </w:numPr>
      </w:pPr>
      <w:r w:rsidRPr="00192411">
        <w:rPr>
          <w:lang w:val="en-US"/>
        </w:rPr>
        <w:t>save</w:t>
      </w:r>
      <w:r>
        <w:t xml:space="preserve"> </w:t>
      </w:r>
    </w:p>
    <w:p w:rsidR="00192411" w:rsidRDefault="00192411" w:rsidP="00192411">
      <w:pPr>
        <w:ind w:left="708" w:firstLine="708"/>
      </w:pPr>
    </w:p>
    <w:p w:rsidR="00F83854" w:rsidRDefault="00F83854" w:rsidP="00192411">
      <w:pPr>
        <w:pStyle w:val="ae"/>
        <w:numPr>
          <w:ilvl w:val="0"/>
          <w:numId w:val="16"/>
        </w:numPr>
      </w:pPr>
      <w:r w:rsidRPr="00192411">
        <w:rPr>
          <w:lang w:val="en-US"/>
        </w:rPr>
        <w:t>append</w:t>
      </w:r>
      <w:r w:rsidRPr="003D32B7">
        <w:t xml:space="preserve"> </w:t>
      </w:r>
    </w:p>
    <w:p w:rsidR="001E6EE7" w:rsidRDefault="001E6EE7" w:rsidP="008F1A08">
      <w:pPr>
        <w:ind w:left="3540" w:firstLine="708"/>
      </w:pPr>
    </w:p>
    <w:p w:rsidR="00F83854" w:rsidRPr="00192411" w:rsidRDefault="00C2686F" w:rsidP="00192411">
      <w:pPr>
        <w:pStyle w:val="ae"/>
        <w:numPr>
          <w:ilvl w:val="0"/>
          <w:numId w:val="16"/>
        </w:numPr>
      </w:pPr>
      <w:r w:rsidRPr="00192411">
        <w:rPr>
          <w:lang w:val="en-US"/>
        </w:rPr>
        <w:t>edit</w:t>
      </w:r>
    </w:p>
    <w:p w:rsidR="001E6EE7" w:rsidRPr="00192411" w:rsidRDefault="001E6EE7" w:rsidP="00C2686F">
      <w:pPr>
        <w:ind w:firstLine="576"/>
      </w:pPr>
    </w:p>
    <w:p w:rsidR="00C2686F" w:rsidRPr="00192411" w:rsidRDefault="00C2686F" w:rsidP="00192411">
      <w:pPr>
        <w:pStyle w:val="ae"/>
        <w:numPr>
          <w:ilvl w:val="0"/>
          <w:numId w:val="16"/>
        </w:numPr>
        <w:rPr>
          <w:lang w:val="en-US"/>
        </w:rPr>
      </w:pPr>
      <w:r w:rsidRPr="00192411">
        <w:rPr>
          <w:lang w:val="en-US"/>
        </w:rPr>
        <w:t>del</w:t>
      </w:r>
    </w:p>
    <w:p w:rsidR="001E6EE7" w:rsidRPr="00B17554" w:rsidRDefault="001E6EE7" w:rsidP="00C2686F">
      <w:pPr>
        <w:ind w:firstLine="576"/>
        <w:rPr>
          <w:lang w:val="en-US"/>
        </w:rPr>
      </w:pPr>
    </w:p>
    <w:p w:rsidR="008F1217" w:rsidRPr="00192411" w:rsidRDefault="00BE225A" w:rsidP="00192411">
      <w:pPr>
        <w:pStyle w:val="ae"/>
        <w:numPr>
          <w:ilvl w:val="0"/>
          <w:numId w:val="16"/>
        </w:numPr>
        <w:rPr>
          <w:lang w:val="en-US"/>
        </w:rPr>
      </w:pPr>
      <w:r w:rsidRPr="00192411">
        <w:rPr>
          <w:lang w:val="en-US"/>
        </w:rPr>
        <w:t>sort</w:t>
      </w:r>
    </w:p>
    <w:p w:rsidR="001E6EE7" w:rsidRPr="00B17554" w:rsidRDefault="001E6EE7" w:rsidP="00BE225A">
      <w:pPr>
        <w:ind w:firstLine="576"/>
        <w:rPr>
          <w:lang w:val="en-US"/>
        </w:rPr>
      </w:pPr>
    </w:p>
    <w:p w:rsidR="00BE225A" w:rsidRPr="00192411" w:rsidRDefault="00BE225A" w:rsidP="00192411">
      <w:pPr>
        <w:pStyle w:val="ae"/>
        <w:numPr>
          <w:ilvl w:val="0"/>
          <w:numId w:val="16"/>
        </w:numPr>
        <w:rPr>
          <w:lang w:val="en-US"/>
        </w:rPr>
      </w:pPr>
      <w:r w:rsidRPr="00192411">
        <w:rPr>
          <w:lang w:val="en-US"/>
        </w:rPr>
        <w:t>print_all</w:t>
      </w:r>
    </w:p>
    <w:p w:rsidR="001E6EE7" w:rsidRPr="00B17554" w:rsidRDefault="001E6EE7" w:rsidP="00BE225A">
      <w:pPr>
        <w:ind w:firstLine="576"/>
        <w:rPr>
          <w:lang w:val="en-US"/>
        </w:rPr>
      </w:pPr>
    </w:p>
    <w:p w:rsidR="008F1217" w:rsidRPr="00192411" w:rsidRDefault="00BE225A" w:rsidP="00192411">
      <w:pPr>
        <w:pStyle w:val="ae"/>
        <w:numPr>
          <w:ilvl w:val="0"/>
          <w:numId w:val="16"/>
        </w:numPr>
        <w:rPr>
          <w:lang w:val="en-US"/>
        </w:rPr>
      </w:pPr>
      <w:r w:rsidRPr="00192411">
        <w:rPr>
          <w:lang w:val="en-US"/>
        </w:rPr>
        <w:t>maxxMinn</w:t>
      </w:r>
    </w:p>
    <w:p w:rsidR="00192411" w:rsidRPr="00B17554" w:rsidRDefault="00192411" w:rsidP="008F1A08">
      <w:pPr>
        <w:ind w:firstLine="576"/>
        <w:rPr>
          <w:lang w:val="en-US"/>
        </w:rPr>
      </w:pPr>
    </w:p>
    <w:p w:rsidR="008F1217" w:rsidRPr="001A11E0" w:rsidRDefault="00385E6E" w:rsidP="001A11E0">
      <w:pPr>
        <w:pStyle w:val="3"/>
        <w:jc w:val="left"/>
        <w:rPr>
          <w:sz w:val="28"/>
        </w:rPr>
      </w:pPr>
      <w:bookmarkStart w:id="8" w:name="_Toc42866376"/>
      <w:r>
        <w:rPr>
          <w:sz w:val="28"/>
        </w:rPr>
        <w:t>Функция (</w:t>
      </w:r>
      <w:r w:rsidR="00396E49">
        <w:rPr>
          <w:sz w:val="28"/>
          <w:lang w:val="en-US"/>
        </w:rPr>
        <w:t>load</w:t>
      </w:r>
      <w:r>
        <w:rPr>
          <w:sz w:val="28"/>
        </w:rPr>
        <w:t>)</w:t>
      </w:r>
      <w:bookmarkEnd w:id="8"/>
    </w:p>
    <w:p w:rsidR="001A11E0" w:rsidRDefault="00ED09E1" w:rsidP="00230945">
      <w:pPr>
        <w:ind w:left="720"/>
      </w:pPr>
      <w:r>
        <w:t xml:space="preserve">Функция load </w:t>
      </w:r>
      <w:r w:rsidR="00230945">
        <w:t>з</w:t>
      </w:r>
      <w:r>
        <w:t>агру</w:t>
      </w:r>
      <w:r w:rsidR="00230945">
        <w:t>жает</w:t>
      </w:r>
      <w:r>
        <w:t xml:space="preserve"> данные из файла те</w:t>
      </w:r>
      <w:r w:rsidR="00230945">
        <w:t>к</w:t>
      </w:r>
      <w:r>
        <w:t>стового ф</w:t>
      </w:r>
      <w:r w:rsidR="00230945">
        <w:t>ормата (.txt) в вектор.</w:t>
      </w:r>
    </w:p>
    <w:p w:rsidR="00ED09E1" w:rsidRDefault="00ED09E1" w:rsidP="00ED09E1">
      <w:pPr>
        <w:ind w:left="720"/>
      </w:pPr>
    </w:p>
    <w:p w:rsidR="008F1217" w:rsidRPr="00C145E1" w:rsidRDefault="00385E6E" w:rsidP="00C145E1">
      <w:pPr>
        <w:pStyle w:val="3"/>
        <w:jc w:val="left"/>
        <w:rPr>
          <w:sz w:val="28"/>
        </w:rPr>
      </w:pPr>
      <w:bookmarkStart w:id="9" w:name="_Toc42866377"/>
      <w:r>
        <w:rPr>
          <w:sz w:val="28"/>
        </w:rPr>
        <w:t>Функция (</w:t>
      </w:r>
      <w:r w:rsidR="00396E49">
        <w:rPr>
          <w:sz w:val="28"/>
          <w:lang w:val="en-US"/>
        </w:rPr>
        <w:t>save</w:t>
      </w:r>
      <w:r>
        <w:rPr>
          <w:sz w:val="28"/>
        </w:rPr>
        <w:t>)</w:t>
      </w:r>
      <w:bookmarkEnd w:id="9"/>
    </w:p>
    <w:p w:rsidR="003D32B7" w:rsidRDefault="003D32B7" w:rsidP="003D32B7">
      <w:pPr>
        <w:ind w:firstLine="708"/>
      </w:pPr>
      <w:r>
        <w:t xml:space="preserve">Функция </w:t>
      </w:r>
      <w:r>
        <w:rPr>
          <w:lang w:val="en-US"/>
        </w:rPr>
        <w:t>save</w:t>
      </w:r>
      <w:r>
        <w:t xml:space="preserve"> выполняет</w:t>
      </w:r>
      <w:r w:rsidR="00FF4EAA">
        <w:t xml:space="preserve"> выгрузку БД в текстовой файл</w:t>
      </w:r>
      <w:r>
        <w:t>.</w:t>
      </w:r>
    </w:p>
    <w:p w:rsidR="00C145E1" w:rsidRDefault="00C145E1" w:rsidP="003D32B7">
      <w:pPr>
        <w:ind w:firstLine="708"/>
      </w:pPr>
    </w:p>
    <w:p w:rsidR="00C145E1" w:rsidRPr="00C145E1" w:rsidRDefault="00C145E1" w:rsidP="00C145E1">
      <w:pPr>
        <w:pStyle w:val="3"/>
        <w:jc w:val="left"/>
        <w:rPr>
          <w:sz w:val="28"/>
        </w:rPr>
      </w:pPr>
      <w:bookmarkStart w:id="10" w:name="_Toc42866378"/>
      <w:r>
        <w:rPr>
          <w:sz w:val="28"/>
        </w:rPr>
        <w:t>Функция (</w:t>
      </w:r>
      <w:r>
        <w:rPr>
          <w:sz w:val="28"/>
          <w:lang w:val="en-US"/>
        </w:rPr>
        <w:t>append</w:t>
      </w:r>
      <w:r>
        <w:rPr>
          <w:sz w:val="28"/>
        </w:rPr>
        <w:t>)</w:t>
      </w:r>
      <w:bookmarkEnd w:id="10"/>
    </w:p>
    <w:p w:rsidR="008F1217" w:rsidRDefault="003D32B7">
      <w:r>
        <w:tab/>
        <w:t xml:space="preserve">Функция </w:t>
      </w:r>
      <w:r>
        <w:rPr>
          <w:lang w:val="en-US"/>
        </w:rPr>
        <w:t>append</w:t>
      </w:r>
      <w:r w:rsidRPr="003D32B7">
        <w:t xml:space="preserve"> </w:t>
      </w:r>
      <w:r w:rsidR="00DD2D1C">
        <w:t>добавляет новое наименование в вектор.</w:t>
      </w:r>
    </w:p>
    <w:p w:rsidR="008F1217" w:rsidRDefault="008F1217"/>
    <w:p w:rsidR="00C145E1" w:rsidRDefault="00C145E1" w:rsidP="00C145E1">
      <w:pPr>
        <w:pStyle w:val="3"/>
        <w:jc w:val="left"/>
        <w:rPr>
          <w:sz w:val="28"/>
        </w:rPr>
      </w:pPr>
      <w:bookmarkStart w:id="11" w:name="_Toc42866379"/>
      <w:r>
        <w:rPr>
          <w:sz w:val="28"/>
        </w:rPr>
        <w:t>Функция (</w:t>
      </w:r>
      <w:r w:rsidRPr="00F31923">
        <w:rPr>
          <w:sz w:val="28"/>
          <w:lang w:val="en-US"/>
        </w:rPr>
        <w:t>del</w:t>
      </w:r>
      <w:r>
        <w:rPr>
          <w:sz w:val="28"/>
        </w:rPr>
        <w:t>)</w:t>
      </w:r>
      <w:bookmarkEnd w:id="11"/>
    </w:p>
    <w:p w:rsidR="00D436D4" w:rsidRPr="00D436D4" w:rsidRDefault="00FF4EAA" w:rsidP="00D436D4">
      <w:pPr>
        <w:ind w:left="576" w:firstLine="132"/>
      </w:pPr>
      <w:r>
        <w:t xml:space="preserve">Функция </w:t>
      </w:r>
      <w:r w:rsidR="00230945">
        <w:rPr>
          <w:lang w:val="en-US"/>
        </w:rPr>
        <w:t>del</w:t>
      </w:r>
      <w:r>
        <w:t xml:space="preserve"> удалит строку с </w:t>
      </w:r>
      <w:r w:rsidR="00DD2D1C">
        <w:t xml:space="preserve">определённым пользователем </w:t>
      </w:r>
      <w:r w:rsidR="00230945">
        <w:t>н</w:t>
      </w:r>
      <w:r>
        <w:t>омером.</w:t>
      </w:r>
    </w:p>
    <w:p w:rsidR="00D436D4" w:rsidRPr="00D436D4" w:rsidRDefault="00D436D4" w:rsidP="00D436D4">
      <w:pPr>
        <w:ind w:left="708"/>
      </w:pPr>
    </w:p>
    <w:p w:rsidR="00C145E1" w:rsidRDefault="00C145E1" w:rsidP="00C145E1">
      <w:pPr>
        <w:pStyle w:val="3"/>
        <w:jc w:val="left"/>
        <w:rPr>
          <w:sz w:val="28"/>
        </w:rPr>
      </w:pPr>
      <w:bookmarkStart w:id="12" w:name="_Toc42866380"/>
      <w:r>
        <w:rPr>
          <w:sz w:val="28"/>
        </w:rPr>
        <w:lastRenderedPageBreak/>
        <w:t>Функция (</w:t>
      </w:r>
      <w:r w:rsidRPr="00C145E1">
        <w:rPr>
          <w:sz w:val="28"/>
          <w:lang w:val="en-US"/>
        </w:rPr>
        <w:t>sort</w:t>
      </w:r>
      <w:r>
        <w:rPr>
          <w:sz w:val="28"/>
        </w:rPr>
        <w:t>)</w:t>
      </w:r>
      <w:bookmarkEnd w:id="12"/>
    </w:p>
    <w:p w:rsidR="00BF75D1" w:rsidRDefault="00BF75D1" w:rsidP="00BF75D1">
      <w:pPr>
        <w:ind w:left="708"/>
        <w:rPr>
          <w:color w:val="000000"/>
          <w:shd w:val="clear" w:color="auto" w:fill="FFFFFF"/>
        </w:rPr>
      </w:pPr>
      <w:r>
        <w:t>Функция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sort</w:t>
      </w:r>
      <w:r w:rsidRPr="00BF75D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сортиру</w:t>
      </w:r>
      <w:r w:rsidR="00451110">
        <w:rPr>
          <w:color w:val="000000"/>
          <w:shd w:val="clear" w:color="auto" w:fill="FFFFFF"/>
        </w:rPr>
        <w:t>ет</w:t>
      </w:r>
      <w:r w:rsidRPr="00203D01">
        <w:rPr>
          <w:color w:val="000000"/>
          <w:shd w:val="clear" w:color="auto" w:fill="FFFFFF"/>
        </w:rPr>
        <w:t xml:space="preserve"> по дате от меньшего к большему</w:t>
      </w:r>
      <w:r>
        <w:rPr>
          <w:color w:val="000000"/>
          <w:shd w:val="clear" w:color="auto" w:fill="FFFFFF"/>
        </w:rPr>
        <w:t>.</w:t>
      </w:r>
    </w:p>
    <w:p w:rsidR="009F77E9" w:rsidRPr="00BF75D1" w:rsidRDefault="009F77E9" w:rsidP="00BF75D1">
      <w:pPr>
        <w:ind w:left="708"/>
      </w:pPr>
    </w:p>
    <w:p w:rsidR="00C145E1" w:rsidRDefault="00C145E1" w:rsidP="00C145E1">
      <w:pPr>
        <w:pStyle w:val="3"/>
        <w:jc w:val="left"/>
        <w:rPr>
          <w:sz w:val="28"/>
        </w:rPr>
      </w:pPr>
      <w:bookmarkStart w:id="13" w:name="_Toc42866381"/>
      <w:r>
        <w:rPr>
          <w:sz w:val="28"/>
        </w:rPr>
        <w:t>Функция (</w:t>
      </w:r>
      <w:r w:rsidRPr="00C145E1">
        <w:rPr>
          <w:sz w:val="28"/>
          <w:lang w:val="en-US"/>
        </w:rPr>
        <w:t>print</w:t>
      </w:r>
      <w:r w:rsidRPr="00C145E1">
        <w:rPr>
          <w:sz w:val="28"/>
        </w:rPr>
        <w:t>_</w:t>
      </w:r>
      <w:r w:rsidRPr="00C145E1">
        <w:rPr>
          <w:sz w:val="28"/>
          <w:lang w:val="en-US"/>
        </w:rPr>
        <w:t>all</w:t>
      </w:r>
      <w:r>
        <w:rPr>
          <w:sz w:val="28"/>
        </w:rPr>
        <w:t>)</w:t>
      </w:r>
      <w:bookmarkEnd w:id="13"/>
    </w:p>
    <w:p w:rsidR="00451110" w:rsidRDefault="009F77E9" w:rsidP="00E330E4">
      <w:pPr>
        <w:ind w:left="708"/>
        <w:rPr>
          <w:bCs/>
          <w:sz w:val="28"/>
        </w:rPr>
      </w:pPr>
      <w:r w:rsidRPr="00FF4EAA">
        <w:rPr>
          <w:bCs/>
        </w:rPr>
        <w:t xml:space="preserve">Функция </w:t>
      </w:r>
      <w:r w:rsidRPr="00FF4EAA">
        <w:rPr>
          <w:bCs/>
          <w:lang w:val="en-US"/>
        </w:rPr>
        <w:t>print</w:t>
      </w:r>
      <w:r w:rsidRPr="00FF4EAA">
        <w:rPr>
          <w:bCs/>
        </w:rPr>
        <w:t>_</w:t>
      </w:r>
      <w:r w:rsidRPr="00FF4EAA">
        <w:rPr>
          <w:bCs/>
          <w:lang w:val="en-US"/>
        </w:rPr>
        <w:t>all</w:t>
      </w:r>
      <w:r w:rsidRPr="00FF4EAA">
        <w:rPr>
          <w:bCs/>
        </w:rPr>
        <w:t xml:space="preserve"> выводит полный список базы данных.</w:t>
      </w:r>
    </w:p>
    <w:p w:rsidR="001A11E0" w:rsidRPr="00E330E4" w:rsidRDefault="001A11E0" w:rsidP="00E330E4">
      <w:pPr>
        <w:ind w:left="708"/>
        <w:rPr>
          <w:bCs/>
          <w:sz w:val="28"/>
        </w:rPr>
      </w:pPr>
    </w:p>
    <w:p w:rsidR="00C145E1" w:rsidRDefault="00C145E1" w:rsidP="00C145E1">
      <w:pPr>
        <w:pStyle w:val="3"/>
        <w:jc w:val="left"/>
        <w:rPr>
          <w:sz w:val="28"/>
        </w:rPr>
      </w:pPr>
      <w:bookmarkStart w:id="14" w:name="_Toc42866382"/>
      <w:r>
        <w:rPr>
          <w:sz w:val="28"/>
        </w:rPr>
        <w:t>Функция (</w:t>
      </w:r>
      <w:r w:rsidRPr="00D1736F">
        <w:rPr>
          <w:sz w:val="28"/>
          <w:lang w:val="en-US"/>
        </w:rPr>
        <w:t>allMM</w:t>
      </w:r>
      <w:r>
        <w:rPr>
          <w:sz w:val="28"/>
        </w:rPr>
        <w:t>)</w:t>
      </w:r>
      <w:bookmarkEnd w:id="14"/>
    </w:p>
    <w:p w:rsidR="00826BE6" w:rsidRPr="00FF4EAA" w:rsidRDefault="00826BE6" w:rsidP="00826BE6">
      <w:pPr>
        <w:ind w:left="708"/>
        <w:rPr>
          <w:bCs/>
        </w:rPr>
      </w:pPr>
      <w:r w:rsidRPr="00FF4EAA">
        <w:rPr>
          <w:bCs/>
        </w:rPr>
        <w:t xml:space="preserve">Функция </w:t>
      </w:r>
      <w:r w:rsidRPr="00FF4EAA">
        <w:rPr>
          <w:bCs/>
          <w:lang w:val="en-US"/>
        </w:rPr>
        <w:t>allMM</w:t>
      </w:r>
      <w:r w:rsidRPr="00FF4EAA">
        <w:rPr>
          <w:bCs/>
        </w:rPr>
        <w:t xml:space="preserve"> выводит меню функций которые надо выбрать. Просто поставить номер функции которую вы хотите вызвать для дальнейшей работы с ней. </w:t>
      </w:r>
      <w:r w:rsidR="00E65E94" w:rsidRPr="00FF4EAA">
        <w:rPr>
          <w:bCs/>
          <w:lang w:val="en-US"/>
        </w:rPr>
        <w:t>allMM</w:t>
      </w:r>
      <w:r w:rsidR="00E65E94" w:rsidRPr="00FF4EAA">
        <w:rPr>
          <w:bCs/>
        </w:rPr>
        <w:t xml:space="preserve"> включает в себя вызов функций </w:t>
      </w:r>
      <w:r w:rsidR="00E65E94" w:rsidRPr="00FF4EAA">
        <w:rPr>
          <w:bCs/>
          <w:lang w:val="en-US"/>
        </w:rPr>
        <w:t>minn</w:t>
      </w:r>
      <w:r w:rsidR="00E65E94" w:rsidRPr="00FF4EAA">
        <w:rPr>
          <w:bCs/>
        </w:rPr>
        <w:t xml:space="preserve">1 – для поиска минимального количества, </w:t>
      </w:r>
      <w:r w:rsidR="00E65E94" w:rsidRPr="00FF4EAA">
        <w:rPr>
          <w:bCs/>
          <w:lang w:val="en-US"/>
        </w:rPr>
        <w:t>minn</w:t>
      </w:r>
      <w:r w:rsidR="00E65E94" w:rsidRPr="00FF4EAA">
        <w:rPr>
          <w:bCs/>
        </w:rPr>
        <w:t xml:space="preserve">2 – для поиска минимальной стоимости, </w:t>
      </w:r>
      <w:r w:rsidR="00E65E94" w:rsidRPr="00FF4EAA">
        <w:rPr>
          <w:bCs/>
          <w:lang w:val="en-US"/>
        </w:rPr>
        <w:t>maxx</w:t>
      </w:r>
      <w:r w:rsidR="00E65E94" w:rsidRPr="00FF4EAA">
        <w:rPr>
          <w:bCs/>
        </w:rPr>
        <w:t xml:space="preserve">1 – для поиска максимального количества, </w:t>
      </w:r>
      <w:r w:rsidR="00E65E94" w:rsidRPr="00FF4EAA">
        <w:rPr>
          <w:bCs/>
          <w:lang w:val="en-US"/>
        </w:rPr>
        <w:t>maxx</w:t>
      </w:r>
      <w:r w:rsidR="00E65E94" w:rsidRPr="00FF4EAA">
        <w:rPr>
          <w:bCs/>
        </w:rPr>
        <w:t>2 – для поиска максимальной стоимости.</w:t>
      </w:r>
    </w:p>
    <w:p w:rsidR="00C3330D" w:rsidRPr="00E65E94" w:rsidRDefault="00C3330D" w:rsidP="00826BE6">
      <w:pPr>
        <w:ind w:left="708"/>
      </w:pPr>
    </w:p>
    <w:p w:rsidR="00C145E1" w:rsidRDefault="00C145E1" w:rsidP="00C145E1">
      <w:pPr>
        <w:pStyle w:val="3"/>
        <w:jc w:val="left"/>
        <w:rPr>
          <w:sz w:val="28"/>
        </w:rPr>
      </w:pPr>
      <w:bookmarkStart w:id="15" w:name="_Toc42866383"/>
      <w:r>
        <w:rPr>
          <w:sz w:val="28"/>
        </w:rPr>
        <w:t>Функция (</w:t>
      </w:r>
      <w:r w:rsidR="001A7167" w:rsidRPr="00CB0C30">
        <w:rPr>
          <w:sz w:val="28"/>
          <w:szCs w:val="28"/>
          <w:lang w:val="en-US"/>
        </w:rPr>
        <w:t>maxxMinn</w:t>
      </w:r>
      <w:r>
        <w:rPr>
          <w:sz w:val="28"/>
        </w:rPr>
        <w:t>)</w:t>
      </w:r>
      <w:bookmarkEnd w:id="15"/>
    </w:p>
    <w:p w:rsidR="00C145E1" w:rsidRPr="0088669C" w:rsidRDefault="0088669C" w:rsidP="0088669C">
      <w:pPr>
        <w:ind w:left="708"/>
      </w:pPr>
      <w:r>
        <w:t xml:space="preserve">Функция выводит меню функций вызываемых по номеру (который не превышает 4 и не меньше 0) передаются в функцию </w:t>
      </w:r>
      <w:r>
        <w:rPr>
          <w:lang w:val="en-US"/>
        </w:rPr>
        <w:t>allMM</w:t>
      </w:r>
      <w:r w:rsidRPr="0088669C">
        <w:t>.</w:t>
      </w:r>
    </w:p>
    <w:p w:rsidR="008F1217" w:rsidRDefault="008F1217"/>
    <w:p w:rsidR="008F1217" w:rsidRPr="00B17375" w:rsidRDefault="00385E6E" w:rsidP="00B17375">
      <w:pPr>
        <w:pStyle w:val="1"/>
        <w:rPr>
          <w:caps/>
          <w:sz w:val="32"/>
        </w:rPr>
      </w:pPr>
      <w:bookmarkStart w:id="16" w:name="_Toc42866384"/>
      <w:r>
        <w:rPr>
          <w:caps/>
          <w:sz w:val="32"/>
        </w:rPr>
        <w:t>Условия выполнения программы</w:t>
      </w:r>
      <w:bookmarkEnd w:id="16"/>
    </w:p>
    <w:p w:rsidR="008F1217" w:rsidRDefault="008F1217"/>
    <w:p w:rsidR="008F1217" w:rsidRDefault="00385E6E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7" w:name="_Toc42866385"/>
      <w:r>
        <w:rPr>
          <w:b/>
          <w:bCs/>
          <w:sz w:val="32"/>
        </w:rPr>
        <w:t>Минимальный состав аппаратных средств</w:t>
      </w:r>
      <w:bookmarkEnd w:id="17"/>
    </w:p>
    <w:p w:rsidR="008F1217" w:rsidRDefault="008F1217"/>
    <w:p w:rsidR="008F1217" w:rsidRDefault="008F1217"/>
    <w:p w:rsidR="008F1217" w:rsidRDefault="00A25D88" w:rsidP="00A25D88">
      <w:pPr>
        <w:ind w:firstLine="576"/>
      </w:pPr>
      <w:r w:rsidRPr="00A25D88">
        <w:t>Минимальный состав используемых технических (аппаратных) средств:</w:t>
      </w:r>
    </w:p>
    <w:p w:rsidR="00A25D88" w:rsidRDefault="00A25D88" w:rsidP="00A25D88">
      <w:pPr>
        <w:ind w:firstLine="576"/>
      </w:pPr>
      <w:r>
        <w:tab/>
      </w:r>
      <w:r>
        <w:tab/>
        <w:t xml:space="preserve">ОЗУ более 32 Мбайт </w:t>
      </w:r>
    </w:p>
    <w:p w:rsidR="00A25D88" w:rsidRDefault="00A25D88" w:rsidP="00A25D88">
      <w:pPr>
        <w:ind w:left="708" w:firstLine="708"/>
      </w:pPr>
      <w:r w:rsidRPr="00A25D88">
        <w:t>16 МБ видео</w:t>
      </w:r>
      <w:r>
        <w:t xml:space="preserve">памяти и выше </w:t>
      </w:r>
    </w:p>
    <w:p w:rsidR="00A25D88" w:rsidRDefault="00A25D88" w:rsidP="00A25D88">
      <w:pPr>
        <w:ind w:left="1416"/>
      </w:pPr>
      <w:r w:rsidRPr="00A25D88">
        <w:t>наличие свободного места на жестком диске более 100 Мбайт.</w:t>
      </w:r>
    </w:p>
    <w:p w:rsidR="008F1217" w:rsidRDefault="008F1217"/>
    <w:p w:rsidR="00A90882" w:rsidRDefault="00A90882"/>
    <w:p w:rsidR="00A90882" w:rsidRDefault="00A90882"/>
    <w:p w:rsidR="008F1217" w:rsidRPr="00C3330D" w:rsidRDefault="00385E6E" w:rsidP="00C3330D">
      <w:pPr>
        <w:pStyle w:val="2"/>
        <w:jc w:val="left"/>
        <w:rPr>
          <w:b/>
          <w:bCs/>
          <w:sz w:val="32"/>
        </w:rPr>
      </w:pPr>
      <w:bookmarkStart w:id="18" w:name="_Toc42866386"/>
      <w:r>
        <w:rPr>
          <w:b/>
          <w:bCs/>
          <w:sz w:val="32"/>
        </w:rPr>
        <w:t>Минимальный состав программных средств</w:t>
      </w:r>
      <w:bookmarkEnd w:id="18"/>
    </w:p>
    <w:p w:rsidR="008F1217" w:rsidRDefault="008F1217"/>
    <w:p w:rsidR="008F1217" w:rsidRPr="00C7576E" w:rsidRDefault="00420465" w:rsidP="00420465">
      <w:pPr>
        <w:ind w:left="576"/>
      </w:pPr>
      <w:r w:rsidRPr="00420465">
        <w:t>Системные программные средства, используемые программой</w:t>
      </w:r>
      <w:r w:rsidR="002F7C64">
        <w:t xml:space="preserve"> ./a.</w:t>
      </w:r>
      <w:r w:rsidR="002F7C64">
        <w:rPr>
          <w:lang w:val="en-US"/>
        </w:rPr>
        <w:t>out</w:t>
      </w:r>
      <w:r w:rsidRPr="00420465">
        <w:t>, должны быть представлены локализованной версией операционной системы</w:t>
      </w:r>
      <w:r w:rsidR="002F7C64" w:rsidRPr="002F7C64">
        <w:t xml:space="preserve"> </w:t>
      </w:r>
      <w:r w:rsidR="002F7C64">
        <w:rPr>
          <w:lang w:val="en-US"/>
        </w:rPr>
        <w:t>linux</w:t>
      </w:r>
      <w:r w:rsidR="00C7576E" w:rsidRPr="00C7576E">
        <w:t>.</w:t>
      </w:r>
    </w:p>
    <w:p w:rsidR="00C7576E" w:rsidRDefault="00C7576E" w:rsidP="00420465">
      <w:pPr>
        <w:ind w:left="576"/>
      </w:pPr>
      <w:r>
        <w:t>Возможно понадобится установка</w:t>
      </w:r>
      <w:r w:rsidRPr="00C7576E">
        <w:t xml:space="preserve"> </w:t>
      </w:r>
      <w:r>
        <w:t xml:space="preserve">команды </w:t>
      </w:r>
      <w:r>
        <w:rPr>
          <w:lang w:val="en-US"/>
        </w:rPr>
        <w:t>make</w:t>
      </w:r>
      <w:r>
        <w:t>. Делается это с помощью команды</w:t>
      </w:r>
    </w:p>
    <w:p w:rsidR="008F1217" w:rsidRPr="00362B74" w:rsidRDefault="00C7576E" w:rsidP="00AD66E7">
      <w:pPr>
        <w:ind w:left="576"/>
      </w:pPr>
      <w:r>
        <w:t>В</w:t>
      </w:r>
      <w:r w:rsidRPr="00362B74">
        <w:t xml:space="preserve"> </w:t>
      </w:r>
      <w:r>
        <w:rPr>
          <w:lang w:val="en-US"/>
        </w:rPr>
        <w:t>Debian</w:t>
      </w:r>
      <w:r w:rsidRPr="00362B74">
        <w:t xml:space="preserve">, </w:t>
      </w:r>
      <w:r>
        <w:rPr>
          <w:lang w:val="en-US"/>
        </w:rPr>
        <w:t>Ubuntu</w:t>
      </w:r>
      <w:r w:rsidRPr="00362B74">
        <w:t xml:space="preserve">: </w:t>
      </w:r>
      <w:r>
        <w:rPr>
          <w:lang w:val="en-US"/>
        </w:rPr>
        <w:t>sudo</w:t>
      </w:r>
      <w:r w:rsidRPr="00362B74">
        <w:t xml:space="preserve"> </w:t>
      </w:r>
      <w:r>
        <w:rPr>
          <w:lang w:val="en-US"/>
        </w:rPr>
        <w:t>apt</w:t>
      </w:r>
      <w:r w:rsidRPr="00362B74">
        <w:t>-</w:t>
      </w:r>
      <w:r>
        <w:rPr>
          <w:lang w:val="en-US"/>
        </w:rPr>
        <w:t>get</w:t>
      </w:r>
      <w:r w:rsidRPr="00362B74">
        <w:t xml:space="preserve"> </w:t>
      </w:r>
      <w:r>
        <w:rPr>
          <w:lang w:val="en-US"/>
        </w:rPr>
        <w:t>install</w:t>
      </w:r>
      <w:r w:rsidRPr="00362B74">
        <w:t xml:space="preserve"> </w:t>
      </w:r>
      <w:r>
        <w:rPr>
          <w:lang w:val="en-US"/>
        </w:rPr>
        <w:t>make</w:t>
      </w:r>
    </w:p>
    <w:p w:rsidR="008F1217" w:rsidRPr="00362B74" w:rsidRDefault="008F1217"/>
    <w:p w:rsidR="008F1217" w:rsidRPr="00362B74" w:rsidRDefault="008F1217"/>
    <w:p w:rsidR="008F1217" w:rsidRDefault="00385E6E">
      <w:pPr>
        <w:pStyle w:val="2"/>
        <w:jc w:val="left"/>
        <w:rPr>
          <w:b/>
          <w:bCs/>
          <w:sz w:val="32"/>
        </w:rPr>
      </w:pPr>
      <w:bookmarkStart w:id="19" w:name="_Toc42866387"/>
      <w:r>
        <w:rPr>
          <w:b/>
          <w:bCs/>
          <w:sz w:val="32"/>
        </w:rPr>
        <w:t>Требования к персоналу (пользователю)</w:t>
      </w:r>
      <w:bookmarkEnd w:id="19"/>
    </w:p>
    <w:p w:rsidR="008F1217" w:rsidRDefault="008F1217"/>
    <w:p w:rsidR="008F1217" w:rsidRPr="00D2718C" w:rsidRDefault="00385E6E">
      <w:r>
        <w:tab/>
      </w:r>
      <w:r w:rsidR="00E4152D" w:rsidRPr="00E4152D">
        <w:t>Конечный пользователь программы (оператор) должен обладать практическими навыками работы</w:t>
      </w:r>
      <w:r w:rsidR="00E4152D">
        <w:t xml:space="preserve"> с командной строкой </w:t>
      </w:r>
      <w:r w:rsidR="00E4152D">
        <w:rPr>
          <w:lang w:val="en-US"/>
        </w:rPr>
        <w:t>linux</w:t>
      </w:r>
      <w:r w:rsidR="00D2718C" w:rsidRPr="00D2718C">
        <w:t>.</w:t>
      </w:r>
    </w:p>
    <w:p w:rsidR="00A90882" w:rsidRDefault="00D2718C" w:rsidP="00396E49">
      <w:pPr>
        <w:ind w:firstLine="708"/>
      </w:pPr>
      <w:r w:rsidRPr="00D2718C"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C3330D" w:rsidRDefault="00C3330D"/>
    <w:p w:rsidR="008F1217" w:rsidRDefault="00385E6E">
      <w:pPr>
        <w:pStyle w:val="1"/>
        <w:rPr>
          <w:caps/>
          <w:sz w:val="32"/>
        </w:rPr>
      </w:pPr>
      <w:bookmarkStart w:id="20" w:name="_Toc42866388"/>
      <w:r>
        <w:rPr>
          <w:caps/>
          <w:sz w:val="32"/>
        </w:rPr>
        <w:t>Выполнение программы</w:t>
      </w:r>
      <w:bookmarkEnd w:id="20"/>
    </w:p>
    <w:p w:rsidR="008F1217" w:rsidRDefault="008F1217"/>
    <w:p w:rsidR="008F1217" w:rsidRDefault="008F1217"/>
    <w:p w:rsidR="008F1217" w:rsidRDefault="00385E6E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1" w:name="_Toc42866389"/>
      <w:r>
        <w:rPr>
          <w:b/>
          <w:bCs/>
          <w:sz w:val="32"/>
        </w:rPr>
        <w:lastRenderedPageBreak/>
        <w:t>Загрузка и запуск программы</w:t>
      </w:r>
      <w:bookmarkEnd w:id="21"/>
    </w:p>
    <w:p w:rsidR="008F1217" w:rsidRDefault="008F1217"/>
    <w:p w:rsidR="008F1217" w:rsidRDefault="00A76D6C">
      <w:r>
        <w:t xml:space="preserve">Загрузка и запуск программы осуществляется через командную строку </w:t>
      </w:r>
      <w:r>
        <w:rPr>
          <w:lang w:val="en-US"/>
        </w:rPr>
        <w:t>linux</w:t>
      </w:r>
      <w:r>
        <w:t xml:space="preserve">. Надо для начала откомпилировать код. С помощью команды </w:t>
      </w:r>
      <w:r>
        <w:rPr>
          <w:lang w:val="en-US"/>
        </w:rPr>
        <w:t>make</w:t>
      </w:r>
      <w:r w:rsidRPr="00A76D6C">
        <w:t xml:space="preserve"> </w:t>
      </w:r>
      <w:r>
        <w:t xml:space="preserve">при наличии исполнимого файла (под названием </w:t>
      </w:r>
      <w:r>
        <w:rPr>
          <w:lang w:val="en-US"/>
        </w:rPr>
        <w:t>makefile</w:t>
      </w:r>
      <w:r>
        <w:t>)</w:t>
      </w:r>
      <w:r w:rsidRPr="00A76D6C">
        <w:t xml:space="preserve"> </w:t>
      </w:r>
      <w:r>
        <w:t>вводим выше упомянутую команду (</w:t>
      </w:r>
      <w:r>
        <w:rPr>
          <w:lang w:val="en-US"/>
        </w:rPr>
        <w:t>make</w:t>
      </w:r>
      <w:r>
        <w:t>)</w:t>
      </w:r>
      <w:r w:rsidR="00097BA0">
        <w:t xml:space="preserve">. Затем в командную строку пишем </w:t>
      </w:r>
      <w:r w:rsidR="00097BA0" w:rsidRPr="00097BA0">
        <w:t>./</w:t>
      </w:r>
      <w:r w:rsidR="00097BA0">
        <w:rPr>
          <w:lang w:val="en-US"/>
        </w:rPr>
        <w:t>a</w:t>
      </w:r>
      <w:r w:rsidR="00097BA0" w:rsidRPr="00097BA0">
        <w:t>.</w:t>
      </w:r>
      <w:r w:rsidR="00097BA0">
        <w:rPr>
          <w:lang w:val="en-US"/>
        </w:rPr>
        <w:t>out</w:t>
      </w:r>
      <w:r w:rsidR="00097BA0" w:rsidRPr="00097BA0">
        <w:t xml:space="preserve">. </w:t>
      </w:r>
      <w:r w:rsidR="00097BA0">
        <w:rPr>
          <w:lang w:val="en-US"/>
        </w:rPr>
        <w:t>a</w:t>
      </w:r>
      <w:r w:rsidR="00097BA0" w:rsidRPr="00097BA0">
        <w:t>.</w:t>
      </w:r>
      <w:r w:rsidR="00097BA0">
        <w:rPr>
          <w:lang w:val="en-US"/>
        </w:rPr>
        <w:t>out</w:t>
      </w:r>
      <w:r w:rsidR="00097BA0" w:rsidRPr="00097BA0">
        <w:t xml:space="preserve"> – </w:t>
      </w:r>
      <w:r w:rsidR="00097BA0">
        <w:t>это исполнимый файл, а .</w:t>
      </w:r>
      <w:r w:rsidR="00097BA0" w:rsidRPr="00097BA0">
        <w:t>/</w:t>
      </w:r>
      <w:r w:rsidR="00097BA0">
        <w:t xml:space="preserve"> точка означает, что исполняемый файл </w:t>
      </w:r>
      <w:r w:rsidR="00121C63">
        <w:t>находится</w:t>
      </w:r>
      <w:r w:rsidR="00097BA0">
        <w:t xml:space="preserve"> в нынешней </w:t>
      </w:r>
      <w:r w:rsidR="00121C63">
        <w:t>директории</w:t>
      </w:r>
      <w:r w:rsidR="00097BA0">
        <w:t>.</w:t>
      </w:r>
    </w:p>
    <w:p w:rsidR="008F1217" w:rsidRDefault="008F1217"/>
    <w:p w:rsidR="008F1217" w:rsidRPr="001A11E0" w:rsidRDefault="00385E6E" w:rsidP="001A11E0">
      <w:pPr>
        <w:pStyle w:val="2"/>
        <w:jc w:val="left"/>
        <w:rPr>
          <w:b/>
          <w:bCs/>
          <w:sz w:val="32"/>
        </w:rPr>
      </w:pPr>
      <w:bookmarkStart w:id="22" w:name="_Toc42866390"/>
      <w:r>
        <w:rPr>
          <w:b/>
          <w:bCs/>
          <w:sz w:val="32"/>
        </w:rPr>
        <w:t>Выполнение программы</w:t>
      </w:r>
      <w:bookmarkEnd w:id="22"/>
    </w:p>
    <w:p w:rsidR="008F1217" w:rsidRDefault="008F1217"/>
    <w:p w:rsidR="008F1217" w:rsidRDefault="00A1166B" w:rsidP="00073490">
      <w:pPr>
        <w:ind w:firstLine="576"/>
      </w:pPr>
      <w:r>
        <w:t>После запуска выводится меню</w:t>
      </w:r>
      <w:r w:rsidR="00573245">
        <w:t xml:space="preserve"> с функциями</w:t>
      </w:r>
      <w:r>
        <w:t xml:space="preserve"> для работы с базой данных.</w:t>
      </w:r>
      <w:r w:rsidRPr="00A1166B">
        <w:t xml:space="preserve"> </w:t>
      </w:r>
      <w:r>
        <w:t>Также в низу перед вами будет поле ввода номера выполнения функций.</w:t>
      </w:r>
      <w:r w:rsidR="00082F96">
        <w:t xml:space="preserve"> Перед вами выше будут обозначены номера функций для работы с Базой Данных.</w:t>
      </w:r>
    </w:p>
    <w:p w:rsidR="008F1217" w:rsidRDefault="008F1217"/>
    <w:p w:rsidR="008F1217" w:rsidRDefault="008F1217"/>
    <w:p w:rsidR="008F1217" w:rsidRPr="00073490" w:rsidRDefault="00385E6E" w:rsidP="00073490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23" w:name="_Toc42866391"/>
      <w:r w:rsidRPr="001455DC">
        <w:rPr>
          <w:sz w:val="28"/>
        </w:rPr>
        <w:t>Выполнение функции (</w:t>
      </w:r>
      <w:r w:rsidR="00A1166B" w:rsidRPr="001455DC">
        <w:rPr>
          <w:sz w:val="28"/>
          <w:lang w:val="en-US"/>
        </w:rPr>
        <w:t>load</w:t>
      </w:r>
      <w:r w:rsidRPr="001455DC">
        <w:rPr>
          <w:sz w:val="28"/>
        </w:rPr>
        <w:t>)</w:t>
      </w:r>
      <w:r w:rsidR="001455DC" w:rsidRPr="001455DC">
        <w:rPr>
          <w:sz w:val="28"/>
        </w:rPr>
        <w:t xml:space="preserve"> Загрузить из файла</w:t>
      </w:r>
      <w:bookmarkEnd w:id="23"/>
    </w:p>
    <w:p w:rsidR="008F1217" w:rsidRDefault="008F1217"/>
    <w:p w:rsidR="00230945" w:rsidRDefault="00230945" w:rsidP="00230945">
      <w:pPr>
        <w:ind w:left="720"/>
      </w:pPr>
      <w:r>
        <w:t>Функция load позволяет вам загрузить данные из файла те</w:t>
      </w:r>
      <w:r>
        <w:t>к</w:t>
      </w:r>
      <w:r>
        <w:t>стового формата (.txt) напрямую в вектор в котором и будут происходить все необходимые изменения/удаления/и т.п. Как только вы запустите эту функцию, то вас попросит выбрать пункт 0 или 1(где 0 - добавляет данные дальше в вектор(ничего не изменяя), а 1 - удаляет все данные в векторе(очищает его).</w:t>
      </w:r>
    </w:p>
    <w:p w:rsidR="008F1217" w:rsidRDefault="00230ED4">
      <w:r>
        <w:tab/>
      </w:r>
    </w:p>
    <w:p w:rsidR="00230ED4" w:rsidRDefault="00230ED4" w:rsidP="00230ED4">
      <w:pPr>
        <w:pStyle w:val="3"/>
        <w:jc w:val="left"/>
        <w:rPr>
          <w:sz w:val="28"/>
        </w:rPr>
      </w:pPr>
      <w:bookmarkStart w:id="24" w:name="_Toc42866392"/>
      <w:r w:rsidRPr="00230ED4">
        <w:rPr>
          <w:sz w:val="28"/>
        </w:rPr>
        <w:t>Выполнение функции</w:t>
      </w:r>
      <w:r w:rsidR="00ED131C" w:rsidRPr="00ED131C">
        <w:rPr>
          <w:sz w:val="28"/>
        </w:rPr>
        <w:t xml:space="preserve"> </w:t>
      </w:r>
      <w:r w:rsidRPr="00ED131C">
        <w:rPr>
          <w:sz w:val="28"/>
        </w:rPr>
        <w:t>(</w:t>
      </w:r>
      <w:r w:rsidRPr="00230ED4">
        <w:rPr>
          <w:sz w:val="28"/>
          <w:lang w:val="en-US"/>
        </w:rPr>
        <w:t>save</w:t>
      </w:r>
      <w:r w:rsidRPr="00230ED4">
        <w:rPr>
          <w:sz w:val="28"/>
        </w:rPr>
        <w:t>)</w:t>
      </w:r>
      <w:r w:rsidR="00ED131C" w:rsidRPr="00ED131C">
        <w:rPr>
          <w:sz w:val="28"/>
        </w:rPr>
        <w:t xml:space="preserve"> </w:t>
      </w:r>
      <w:r w:rsidR="00ED131C">
        <w:rPr>
          <w:sz w:val="28"/>
        </w:rPr>
        <w:t>Идет загрузка векторов в файл</w:t>
      </w:r>
      <w:bookmarkEnd w:id="24"/>
    </w:p>
    <w:p w:rsidR="00ED131C" w:rsidRPr="00ED131C" w:rsidRDefault="00ED131C" w:rsidP="00ED131C">
      <w:pPr>
        <w:ind w:left="1416"/>
      </w:pPr>
      <w:r>
        <w:t>Из векторов данные загружаются в файл и сохраняются.</w:t>
      </w:r>
    </w:p>
    <w:p w:rsidR="00230ED4" w:rsidRDefault="00230ED4"/>
    <w:p w:rsidR="008F1217" w:rsidRDefault="00186F0B" w:rsidP="001A11E0">
      <w:pPr>
        <w:pStyle w:val="3"/>
        <w:jc w:val="left"/>
      </w:pPr>
      <w:bookmarkStart w:id="25" w:name="_Toc42866393"/>
      <w:r w:rsidRPr="00C964A6">
        <w:rPr>
          <w:sz w:val="28"/>
        </w:rPr>
        <w:t>Выполнение функции (</w:t>
      </w:r>
      <w:r w:rsidR="008A1B64" w:rsidRPr="00C964A6">
        <w:rPr>
          <w:sz w:val="28"/>
          <w:lang w:val="en-US"/>
        </w:rPr>
        <w:t>append</w:t>
      </w:r>
      <w:r w:rsidR="00385E6E" w:rsidRPr="00C964A6">
        <w:rPr>
          <w:sz w:val="28"/>
        </w:rPr>
        <w:t>)</w:t>
      </w:r>
      <w:r w:rsidRPr="00C964A6">
        <w:t xml:space="preserve"> </w:t>
      </w:r>
      <w:r w:rsidR="003957F2">
        <w:rPr>
          <w:sz w:val="28"/>
        </w:rPr>
        <w:t>Добавить новое наименование</w:t>
      </w:r>
      <w:bookmarkEnd w:id="25"/>
    </w:p>
    <w:p w:rsidR="00A83617" w:rsidRDefault="00DD2D1C" w:rsidP="00A83617">
      <w:pPr>
        <w:ind w:left="720"/>
      </w:pPr>
      <w:r>
        <w:t xml:space="preserve">Функция </w:t>
      </w:r>
      <w:r>
        <w:rPr>
          <w:lang w:val="en-US"/>
        </w:rPr>
        <w:t>append</w:t>
      </w:r>
      <w:r w:rsidRPr="003D32B7">
        <w:t xml:space="preserve"> </w:t>
      </w:r>
      <w:r>
        <w:t>ожидает от оператора ввода корректных данных, после чего добавляет новое наименование</w:t>
      </w:r>
      <w:r w:rsidRPr="003D32B7">
        <w:t xml:space="preserve"> в вектор</w:t>
      </w:r>
      <w:r>
        <w:t>(БД).</w:t>
      </w:r>
    </w:p>
    <w:p w:rsidR="00DD2D1C" w:rsidRPr="00A83617" w:rsidRDefault="00DD2D1C" w:rsidP="00A83617">
      <w:pPr>
        <w:ind w:left="720"/>
      </w:pPr>
    </w:p>
    <w:p w:rsidR="008F1217" w:rsidRDefault="005C2579" w:rsidP="004B6750">
      <w:pPr>
        <w:pStyle w:val="3"/>
        <w:jc w:val="left"/>
        <w:rPr>
          <w:sz w:val="28"/>
        </w:rPr>
      </w:pPr>
      <w:bookmarkStart w:id="26" w:name="_Toc42866394"/>
      <w:r w:rsidRPr="00C964A6">
        <w:rPr>
          <w:sz w:val="28"/>
        </w:rPr>
        <w:t>Выполнение функции</w:t>
      </w:r>
      <w:r w:rsidR="00C964A6" w:rsidRPr="00C964A6">
        <w:rPr>
          <w:sz w:val="28"/>
        </w:rPr>
        <w:t xml:space="preserve"> </w:t>
      </w:r>
      <w:r w:rsidR="004B6750" w:rsidRPr="004B6750">
        <w:rPr>
          <w:sz w:val="28"/>
        </w:rPr>
        <w:t>(</w:t>
      </w:r>
      <w:r w:rsidR="004B6750">
        <w:rPr>
          <w:sz w:val="28"/>
          <w:lang w:val="en-US"/>
        </w:rPr>
        <w:t>edit</w:t>
      </w:r>
      <w:r w:rsidR="004B6750" w:rsidRPr="004B6750">
        <w:rPr>
          <w:sz w:val="28"/>
        </w:rPr>
        <w:t xml:space="preserve">) Редактировать </w:t>
      </w:r>
      <w:r w:rsidR="00AF43DB">
        <w:rPr>
          <w:sz w:val="28"/>
        </w:rPr>
        <w:t>строку</w:t>
      </w:r>
      <w:bookmarkEnd w:id="26"/>
    </w:p>
    <w:p w:rsidR="00345055" w:rsidRPr="00AF43DB" w:rsidRDefault="00345055" w:rsidP="00345055">
      <w:pPr>
        <w:ind w:left="708"/>
        <w:rPr>
          <w:sz w:val="20"/>
        </w:rPr>
      </w:pPr>
      <w:r w:rsidRPr="00345055">
        <w:rPr>
          <w:bCs/>
        </w:rPr>
        <w:t>С начала нужно ввести</w:t>
      </w:r>
      <w:r w:rsidRPr="00345055">
        <w:rPr>
          <w:bCs/>
          <w:sz w:val="28"/>
        </w:rPr>
        <w:t xml:space="preserve"> </w:t>
      </w:r>
      <w:r w:rsidRPr="00345055">
        <w:rPr>
          <w:bCs/>
        </w:rPr>
        <w:t xml:space="preserve">номер </w:t>
      </w:r>
      <w:r w:rsidR="00AF43DB">
        <w:rPr>
          <w:bCs/>
        </w:rPr>
        <w:t>того что вы конкретно хотите отредактировать</w:t>
      </w:r>
      <w:r w:rsidR="00AF43DB" w:rsidRPr="00AF43DB">
        <w:rPr>
          <w:bCs/>
        </w:rPr>
        <w:t xml:space="preserve">: </w:t>
      </w:r>
    </w:p>
    <w:p w:rsidR="00AF43DB" w:rsidRDefault="00AF43DB" w:rsidP="00AF43DB">
      <w:r>
        <w:tab/>
      </w:r>
      <w:r>
        <w:tab/>
        <w:t>"1. Редактировать номер наименования"</w:t>
      </w:r>
    </w:p>
    <w:p w:rsidR="00AF43DB" w:rsidRDefault="00AF43DB" w:rsidP="00AF43DB">
      <w:r>
        <w:tab/>
      </w:r>
      <w:r>
        <w:tab/>
        <w:t>"2. Редактировать название наименования"</w:t>
      </w:r>
    </w:p>
    <w:p w:rsidR="00AF43DB" w:rsidRDefault="00AF43DB" w:rsidP="00AF43DB">
      <w:r>
        <w:tab/>
      </w:r>
      <w:r>
        <w:tab/>
        <w:t>"3. Редактировать производителя"</w:t>
      </w:r>
    </w:p>
    <w:p w:rsidR="00AF43DB" w:rsidRDefault="00AF43DB" w:rsidP="00AF43DB">
      <w:r>
        <w:tab/>
      </w:r>
      <w:r>
        <w:tab/>
        <w:t>"4. Редактировать дату производства"</w:t>
      </w:r>
    </w:p>
    <w:p w:rsidR="00AF43DB" w:rsidRDefault="00AF43DB" w:rsidP="00AF43DB">
      <w:r>
        <w:tab/>
      </w:r>
      <w:r>
        <w:tab/>
        <w:t>"5. Редактировать стоимость наименования"</w:t>
      </w:r>
    </w:p>
    <w:p w:rsidR="00AF43DB" w:rsidRDefault="00AF43DB" w:rsidP="00AF43DB">
      <w:r>
        <w:tab/>
      </w:r>
      <w:r>
        <w:tab/>
        <w:t>"6. Редактировать наличие наименования на складе"</w:t>
      </w:r>
    </w:p>
    <w:p w:rsidR="00F31923" w:rsidRDefault="00AF43DB" w:rsidP="00AF43DB">
      <w:r>
        <w:tab/>
      </w:r>
      <w:r>
        <w:tab/>
        <w:t>"7. Редактировать количество наименования"</w:t>
      </w:r>
    </w:p>
    <w:p w:rsidR="00DD2D1C" w:rsidRPr="00F31923" w:rsidRDefault="00DD2D1C" w:rsidP="00AF43DB">
      <w:bookmarkStart w:id="27" w:name="_GoBack"/>
      <w:bookmarkEnd w:id="27"/>
    </w:p>
    <w:p w:rsidR="008F1217" w:rsidRDefault="00F31923" w:rsidP="00F31923">
      <w:pPr>
        <w:pStyle w:val="3"/>
        <w:jc w:val="left"/>
        <w:rPr>
          <w:sz w:val="28"/>
        </w:rPr>
      </w:pPr>
      <w:bookmarkStart w:id="28" w:name="_Toc42866395"/>
      <w:r w:rsidRPr="00C964A6">
        <w:rPr>
          <w:sz w:val="28"/>
        </w:rPr>
        <w:t>Выполнение функции</w:t>
      </w:r>
      <w:r w:rsidRPr="00F31923">
        <w:rPr>
          <w:sz w:val="28"/>
        </w:rPr>
        <w:t>(</w:t>
      </w:r>
      <w:r w:rsidRPr="00F31923">
        <w:rPr>
          <w:sz w:val="28"/>
          <w:lang w:val="en-US"/>
        </w:rPr>
        <w:t>del</w:t>
      </w:r>
      <w:r w:rsidRPr="00F31923">
        <w:rPr>
          <w:sz w:val="28"/>
        </w:rPr>
        <w:t xml:space="preserve">) Удалить </w:t>
      </w:r>
      <w:r w:rsidR="003957F2">
        <w:rPr>
          <w:sz w:val="28"/>
        </w:rPr>
        <w:t>сточку</w:t>
      </w:r>
      <w:bookmarkEnd w:id="28"/>
    </w:p>
    <w:p w:rsidR="00F31923" w:rsidRPr="00230945" w:rsidRDefault="00230945" w:rsidP="00073490">
      <w:pPr>
        <w:ind w:left="576" w:firstLine="132"/>
      </w:pPr>
      <w:r>
        <w:t>Функция ожидает от оператора ввод номера строки и после нажатия клавиши «</w:t>
      </w:r>
      <w:r>
        <w:rPr>
          <w:lang w:val="en-US"/>
        </w:rPr>
        <w:t>Enter</w:t>
      </w:r>
      <w:r>
        <w:t>» строка с нужным номером будет удалена.</w:t>
      </w:r>
    </w:p>
    <w:p w:rsidR="008F1217" w:rsidRDefault="008F1217"/>
    <w:p w:rsidR="00073490" w:rsidRDefault="00073490" w:rsidP="00073490">
      <w:pPr>
        <w:pStyle w:val="3"/>
        <w:jc w:val="left"/>
      </w:pPr>
      <w:bookmarkStart w:id="29" w:name="_Toc42866396"/>
      <w:r w:rsidRPr="00C964A6">
        <w:rPr>
          <w:sz w:val="28"/>
        </w:rPr>
        <w:t>Выполнение функции (</w:t>
      </w:r>
      <w:r w:rsidRPr="00C964A6">
        <w:rPr>
          <w:sz w:val="28"/>
          <w:lang w:val="en-US"/>
        </w:rPr>
        <w:t>sort</w:t>
      </w:r>
      <w:r w:rsidRPr="00C964A6">
        <w:rPr>
          <w:sz w:val="28"/>
        </w:rPr>
        <w:t>) сортировка по дате</w:t>
      </w:r>
      <w:bookmarkEnd w:id="29"/>
    </w:p>
    <w:p w:rsidR="00073490" w:rsidRDefault="00BF75D1" w:rsidP="00073490">
      <w:pPr>
        <w:ind w:left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</w:t>
      </w:r>
      <w:r w:rsidR="00203D01" w:rsidRPr="00203D01">
        <w:rPr>
          <w:color w:val="000000"/>
          <w:shd w:val="clear" w:color="auto" w:fill="FFFFFF"/>
        </w:rPr>
        <w:t>ортировка по дате проходит от меньшего к большему</w:t>
      </w:r>
      <w:r w:rsidR="00203D01">
        <w:rPr>
          <w:color w:val="000000"/>
          <w:shd w:val="clear" w:color="auto" w:fill="FFFFFF"/>
        </w:rPr>
        <w:t xml:space="preserve">. Допустим в базе данных есть две даты 05.03.20 и 04.02.20. </w:t>
      </w:r>
      <w:r w:rsidR="00920B1C">
        <w:rPr>
          <w:color w:val="000000"/>
          <w:shd w:val="clear" w:color="auto" w:fill="FFFFFF"/>
        </w:rPr>
        <w:t>04.02.20 будет с верху, а 05.03.20 будет снизу.</w:t>
      </w:r>
    </w:p>
    <w:p w:rsidR="00DD2D1C" w:rsidRPr="00203D01" w:rsidRDefault="00DD2D1C" w:rsidP="00073490">
      <w:pPr>
        <w:ind w:left="708"/>
      </w:pPr>
    </w:p>
    <w:p w:rsidR="0081103E" w:rsidRDefault="0081103E" w:rsidP="0081103E">
      <w:pPr>
        <w:pStyle w:val="3"/>
        <w:jc w:val="left"/>
        <w:rPr>
          <w:sz w:val="28"/>
          <w:szCs w:val="18"/>
          <w:shd w:val="clear" w:color="auto" w:fill="FFFFFF"/>
        </w:rPr>
      </w:pPr>
      <w:bookmarkStart w:id="30" w:name="_Toc42866397"/>
      <w:r w:rsidRPr="00C964A6">
        <w:rPr>
          <w:sz w:val="28"/>
          <w:szCs w:val="28"/>
        </w:rPr>
        <w:lastRenderedPageBreak/>
        <w:t>Выполнение функции (</w:t>
      </w:r>
      <w:r w:rsidRPr="00C964A6">
        <w:rPr>
          <w:sz w:val="28"/>
          <w:szCs w:val="28"/>
          <w:lang w:val="en-US"/>
        </w:rPr>
        <w:t>print</w:t>
      </w:r>
      <w:r w:rsidRPr="00C964A6">
        <w:rPr>
          <w:sz w:val="28"/>
          <w:szCs w:val="28"/>
        </w:rPr>
        <w:t>_</w:t>
      </w:r>
      <w:r w:rsidRPr="00C964A6">
        <w:rPr>
          <w:sz w:val="28"/>
          <w:szCs w:val="28"/>
          <w:lang w:val="en-US"/>
        </w:rPr>
        <w:t>all</w:t>
      </w:r>
      <w:r w:rsidRPr="00C964A6">
        <w:rPr>
          <w:sz w:val="28"/>
          <w:szCs w:val="28"/>
        </w:rPr>
        <w:t>)</w:t>
      </w:r>
      <w:r w:rsidRPr="0081103E">
        <w:rPr>
          <w:sz w:val="32"/>
        </w:rPr>
        <w:t xml:space="preserve"> </w:t>
      </w:r>
      <w:r w:rsidRPr="0081103E">
        <w:rPr>
          <w:sz w:val="28"/>
          <w:szCs w:val="18"/>
          <w:shd w:val="clear" w:color="auto" w:fill="FFFFFF"/>
        </w:rPr>
        <w:t>Выдать общий список</w:t>
      </w:r>
      <w:bookmarkEnd w:id="30"/>
    </w:p>
    <w:p w:rsidR="00AC13B4" w:rsidRPr="00230945" w:rsidRDefault="003A2E05" w:rsidP="00AC13B4">
      <w:pPr>
        <w:ind w:left="708"/>
        <w:rPr>
          <w:bCs/>
        </w:rPr>
      </w:pPr>
      <w:r w:rsidRPr="00230945">
        <w:rPr>
          <w:bCs/>
        </w:rPr>
        <w:t>Выводит полный список базы данных.</w:t>
      </w:r>
    </w:p>
    <w:p w:rsidR="00AC13B4" w:rsidRPr="00AC13B4" w:rsidRDefault="00AC13B4" w:rsidP="00AC13B4">
      <w:pPr>
        <w:ind w:left="708"/>
        <w:rPr>
          <w:sz w:val="28"/>
        </w:rPr>
      </w:pPr>
    </w:p>
    <w:p w:rsidR="007A4780" w:rsidRPr="00CB0C30" w:rsidRDefault="007A4780" w:rsidP="007A4780">
      <w:pPr>
        <w:pStyle w:val="3"/>
        <w:jc w:val="left"/>
        <w:rPr>
          <w:sz w:val="28"/>
          <w:szCs w:val="28"/>
          <w:shd w:val="clear" w:color="auto" w:fill="FFFFFF"/>
        </w:rPr>
      </w:pPr>
      <w:bookmarkStart w:id="31" w:name="_Toc42866398"/>
      <w:r w:rsidRPr="00CB0C30">
        <w:rPr>
          <w:sz w:val="28"/>
          <w:szCs w:val="28"/>
        </w:rPr>
        <w:t>Выполнение функции</w:t>
      </w:r>
      <w:r w:rsidRPr="00CB0C30">
        <w:rPr>
          <w:sz w:val="28"/>
          <w:szCs w:val="28"/>
          <w:lang w:val="en-US"/>
        </w:rPr>
        <w:t xml:space="preserve"> (allMM)</w:t>
      </w:r>
      <w:r w:rsidR="005B0416" w:rsidRPr="00CB0C30">
        <w:rPr>
          <w:sz w:val="28"/>
          <w:szCs w:val="28"/>
          <w:lang w:val="en-US"/>
        </w:rPr>
        <w:t xml:space="preserve"> </w:t>
      </w:r>
      <w:r w:rsidR="005B0416" w:rsidRPr="00CB0C30">
        <w:rPr>
          <w:sz w:val="28"/>
          <w:szCs w:val="28"/>
          <w:shd w:val="clear" w:color="auto" w:fill="FFFFFF"/>
        </w:rPr>
        <w:t>Общая</w:t>
      </w:r>
      <w:bookmarkEnd w:id="31"/>
    </w:p>
    <w:p w:rsidR="00051B78" w:rsidRPr="00500538" w:rsidRDefault="00051B78" w:rsidP="00051B78">
      <w:pPr>
        <w:ind w:left="708"/>
        <w:rPr>
          <w:bCs/>
        </w:rPr>
      </w:pPr>
      <w:r w:rsidRPr="00500538">
        <w:rPr>
          <w:bCs/>
        </w:rPr>
        <w:t xml:space="preserve">Число 1 вызывает функцию </w:t>
      </w:r>
      <w:r w:rsidRPr="00500538">
        <w:rPr>
          <w:bCs/>
          <w:lang w:val="en-US"/>
        </w:rPr>
        <w:t>maxx</w:t>
      </w:r>
      <w:r w:rsidRPr="00500538">
        <w:rPr>
          <w:bCs/>
        </w:rPr>
        <w:t xml:space="preserve">1 которая принимает вектор и </w:t>
      </w:r>
      <w:r w:rsidRPr="00500538">
        <w:rPr>
          <w:bCs/>
          <w:lang w:val="en-US"/>
        </w:rPr>
        <w:t>index</w:t>
      </w:r>
      <w:r w:rsidRPr="00500538">
        <w:rPr>
          <w:bCs/>
        </w:rPr>
        <w:t>.</w:t>
      </w:r>
    </w:p>
    <w:p w:rsidR="00051B78" w:rsidRPr="00500538" w:rsidRDefault="00051B78" w:rsidP="00051B78">
      <w:pPr>
        <w:ind w:left="708"/>
        <w:rPr>
          <w:bCs/>
        </w:rPr>
      </w:pPr>
      <w:r w:rsidRPr="00500538">
        <w:rPr>
          <w:bCs/>
        </w:rPr>
        <w:t xml:space="preserve">Функция </w:t>
      </w:r>
      <w:r w:rsidRPr="00500538">
        <w:rPr>
          <w:bCs/>
          <w:lang w:val="en-US"/>
        </w:rPr>
        <w:t>maxx</w:t>
      </w:r>
      <w:r w:rsidRPr="00500538">
        <w:rPr>
          <w:bCs/>
        </w:rPr>
        <w:t>1 находит максимальное количество товара.</w:t>
      </w:r>
    </w:p>
    <w:p w:rsidR="00051B78" w:rsidRPr="00500538" w:rsidRDefault="00051B78" w:rsidP="00051B78">
      <w:pPr>
        <w:ind w:left="708"/>
        <w:rPr>
          <w:bCs/>
        </w:rPr>
      </w:pPr>
      <w:r w:rsidRPr="00500538">
        <w:rPr>
          <w:bCs/>
        </w:rPr>
        <w:t xml:space="preserve">Число 2 вызывает функцию </w:t>
      </w:r>
      <w:r w:rsidRPr="00500538">
        <w:rPr>
          <w:bCs/>
          <w:lang w:val="en-US"/>
        </w:rPr>
        <w:t>maxx</w:t>
      </w:r>
      <w:r w:rsidRPr="00500538">
        <w:rPr>
          <w:bCs/>
        </w:rPr>
        <w:t>2 которая находит максимальную стоимость.</w:t>
      </w:r>
    </w:p>
    <w:p w:rsidR="00051B78" w:rsidRPr="00500538" w:rsidRDefault="00592267" w:rsidP="00051B78">
      <w:pPr>
        <w:ind w:left="708"/>
        <w:rPr>
          <w:bCs/>
        </w:rPr>
      </w:pPr>
      <w:r w:rsidRPr="00500538">
        <w:rPr>
          <w:bCs/>
        </w:rPr>
        <w:t xml:space="preserve">Число 3 вызывает функцию </w:t>
      </w:r>
      <w:r w:rsidRPr="00500538">
        <w:rPr>
          <w:bCs/>
          <w:lang w:val="en-US"/>
        </w:rPr>
        <w:t>minn</w:t>
      </w:r>
      <w:r w:rsidRPr="00500538">
        <w:rPr>
          <w:bCs/>
        </w:rPr>
        <w:t>1 которая находит минимальное количество.</w:t>
      </w:r>
    </w:p>
    <w:p w:rsidR="00592267" w:rsidRPr="00500538" w:rsidRDefault="00592267" w:rsidP="00051B78">
      <w:pPr>
        <w:ind w:left="708"/>
        <w:rPr>
          <w:bCs/>
        </w:rPr>
      </w:pPr>
      <w:r w:rsidRPr="00500538">
        <w:rPr>
          <w:bCs/>
        </w:rPr>
        <w:t xml:space="preserve">Число 4 вызывает функцию </w:t>
      </w:r>
      <w:r w:rsidRPr="00500538">
        <w:rPr>
          <w:bCs/>
          <w:lang w:val="en-US"/>
        </w:rPr>
        <w:t>minn</w:t>
      </w:r>
      <w:r w:rsidRPr="00500538">
        <w:rPr>
          <w:bCs/>
        </w:rPr>
        <w:t>2 которая находит минимальную стоимость товара</w:t>
      </w:r>
    </w:p>
    <w:p w:rsidR="001A11E0" w:rsidRPr="00592267" w:rsidRDefault="001A11E0" w:rsidP="00051B78">
      <w:pPr>
        <w:ind w:left="708"/>
        <w:rPr>
          <w:sz w:val="20"/>
        </w:rPr>
      </w:pPr>
    </w:p>
    <w:p w:rsidR="007A4780" w:rsidRPr="00CB0C30" w:rsidRDefault="007A4780" w:rsidP="007A4780">
      <w:pPr>
        <w:pStyle w:val="3"/>
        <w:jc w:val="left"/>
        <w:rPr>
          <w:sz w:val="28"/>
          <w:szCs w:val="28"/>
        </w:rPr>
      </w:pPr>
      <w:bookmarkStart w:id="32" w:name="_Toc42866399"/>
      <w:r w:rsidRPr="00CB0C30">
        <w:rPr>
          <w:sz w:val="28"/>
          <w:szCs w:val="28"/>
        </w:rPr>
        <w:t>Выполнение функции</w:t>
      </w:r>
      <w:r w:rsidRPr="00CB0C30">
        <w:rPr>
          <w:sz w:val="28"/>
          <w:szCs w:val="28"/>
          <w:lang w:val="en-US"/>
        </w:rPr>
        <w:t xml:space="preserve"> (maxxMinn)</w:t>
      </w:r>
      <w:r w:rsidR="005B0416" w:rsidRPr="00CB0C30">
        <w:rPr>
          <w:sz w:val="28"/>
          <w:szCs w:val="28"/>
          <w:lang w:val="en-US"/>
        </w:rPr>
        <w:t xml:space="preserve"> </w:t>
      </w:r>
      <w:r w:rsidR="005B0416" w:rsidRPr="00CB0C30">
        <w:rPr>
          <w:sz w:val="28"/>
          <w:szCs w:val="28"/>
        </w:rPr>
        <w:t>Главная</w:t>
      </w:r>
      <w:bookmarkEnd w:id="32"/>
    </w:p>
    <w:p w:rsidR="00672E8E" w:rsidRPr="00672E8E" w:rsidRDefault="00672E8E" w:rsidP="00672E8E">
      <w:pPr>
        <w:ind w:left="720"/>
      </w:pPr>
      <w:r>
        <w:t>Выберите один из пунктов меню</w:t>
      </w:r>
      <w:r w:rsidRPr="00672E8E">
        <w:t>:</w:t>
      </w:r>
    </w:p>
    <w:p w:rsidR="00672E8E" w:rsidRDefault="00672E8E" w:rsidP="00672E8E">
      <w:pPr>
        <w:ind w:left="3552" w:firstLine="696"/>
      </w:pPr>
      <w:r>
        <w:t>"0. Выход"</w:t>
      </w:r>
    </w:p>
    <w:p w:rsidR="00672E8E" w:rsidRDefault="00672E8E" w:rsidP="00672E8E">
      <w:pPr>
        <w:ind w:left="3552" w:firstLine="696"/>
      </w:pPr>
      <w:r>
        <w:t>"1. Максимум по количеству"</w:t>
      </w:r>
    </w:p>
    <w:p w:rsidR="00672E8E" w:rsidRDefault="00672E8E" w:rsidP="00672E8E">
      <w:pPr>
        <w:ind w:left="3552" w:firstLine="696"/>
      </w:pPr>
      <w:r>
        <w:t>"2. Максимум по стоимости"</w:t>
      </w:r>
    </w:p>
    <w:p w:rsidR="00672E8E" w:rsidRDefault="00672E8E" w:rsidP="00672E8E">
      <w:pPr>
        <w:ind w:left="3552" w:firstLine="696"/>
      </w:pPr>
      <w:r>
        <w:t>"3. Минимум по количеству"</w:t>
      </w:r>
    </w:p>
    <w:p w:rsidR="00672E8E" w:rsidRDefault="00672E8E" w:rsidP="00672E8E">
      <w:pPr>
        <w:ind w:left="3552" w:firstLine="696"/>
      </w:pPr>
      <w:r>
        <w:t>"4. Минимум по стоимости"</w:t>
      </w:r>
    </w:p>
    <w:p w:rsidR="0008067A" w:rsidRPr="00086F8A" w:rsidRDefault="0008067A" w:rsidP="0008067A">
      <w:pPr>
        <w:ind w:firstLine="576"/>
      </w:pPr>
      <w:r>
        <w:t xml:space="preserve">Если число не входит в диапазон от 0 до 4, то выводит ошибку. Если число входит то вызывается функция </w:t>
      </w:r>
      <w:r>
        <w:rPr>
          <w:lang w:val="en-US"/>
        </w:rPr>
        <w:t>allMM</w:t>
      </w:r>
      <w:r>
        <w:t xml:space="preserve"> куда в качестве аргумента поступает</w:t>
      </w:r>
      <w:r w:rsidR="00086F8A" w:rsidRPr="00086F8A">
        <w:t xml:space="preserve"> </w:t>
      </w:r>
      <w:r w:rsidR="00086F8A">
        <w:t>число которое вы ввели. Только если это не 0. Если это 0 то вы выйдите если вы передумали.</w:t>
      </w:r>
    </w:p>
    <w:p w:rsidR="00073490" w:rsidRDefault="00073490"/>
    <w:p w:rsidR="008F1217" w:rsidRDefault="00385E6E">
      <w:pPr>
        <w:pStyle w:val="2"/>
        <w:jc w:val="left"/>
        <w:rPr>
          <w:b/>
          <w:bCs/>
          <w:sz w:val="32"/>
        </w:rPr>
      </w:pPr>
      <w:bookmarkStart w:id="33" w:name="_Toc42866400"/>
      <w:r>
        <w:rPr>
          <w:b/>
          <w:bCs/>
          <w:sz w:val="32"/>
        </w:rPr>
        <w:t>Завершение работы программы</w:t>
      </w:r>
      <w:bookmarkEnd w:id="33"/>
    </w:p>
    <w:p w:rsidR="008F1217" w:rsidRDefault="00F83854" w:rsidP="00F83854">
      <w:pPr>
        <w:ind w:firstLine="576"/>
      </w:pPr>
      <w:r w:rsidRPr="00F83854">
        <w:t>Программа не имеет пользовательского интерфейса</w:t>
      </w:r>
      <w:r>
        <w:t xml:space="preserve"> только вывод </w:t>
      </w:r>
      <w:r w:rsidRPr="00F83854">
        <w:t xml:space="preserve"> и не предоставляет конечному пользователю (оператору) возможности стандартного завершения работы программы.</w:t>
      </w:r>
    </w:p>
    <w:p w:rsidR="008F1217" w:rsidRDefault="00A1166B" w:rsidP="005149CD">
      <w:pPr>
        <w:ind w:firstLine="576"/>
      </w:pPr>
      <w:r>
        <w:t>Перед вами будет меню для того чтобы выйти надо будет ввести 0 в поле выбора функций.</w:t>
      </w:r>
    </w:p>
    <w:p w:rsidR="008F1217" w:rsidRDefault="008F1217"/>
    <w:p w:rsidR="008F1217" w:rsidRDefault="008F1217"/>
    <w:p w:rsidR="008F1217" w:rsidRPr="005149CD" w:rsidRDefault="00385E6E" w:rsidP="005149CD">
      <w:pPr>
        <w:pStyle w:val="1"/>
        <w:rPr>
          <w:caps/>
          <w:sz w:val="32"/>
        </w:rPr>
      </w:pPr>
      <w:bookmarkStart w:id="34" w:name="_Toc42866401"/>
      <w:r>
        <w:rPr>
          <w:caps/>
          <w:sz w:val="32"/>
        </w:rPr>
        <w:t>Сообщения оператору</w:t>
      </w:r>
      <w:bookmarkEnd w:id="34"/>
    </w:p>
    <w:p w:rsidR="008F1217" w:rsidRDefault="008F1217"/>
    <w:p w:rsidR="008F1217" w:rsidRDefault="008F1217"/>
    <w:p w:rsidR="008F1217" w:rsidRDefault="00385E6E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35" w:name="_Toc42866402"/>
      <w:r>
        <w:rPr>
          <w:b/>
          <w:bCs/>
          <w:sz w:val="32"/>
        </w:rPr>
        <w:t xml:space="preserve">Сообщение </w:t>
      </w:r>
      <w:r w:rsidR="00EB209D">
        <w:rPr>
          <w:b/>
          <w:bCs/>
          <w:sz w:val="32"/>
        </w:rPr>
        <w:t>о наличии файла в директории</w:t>
      </w:r>
      <w:bookmarkEnd w:id="35"/>
    </w:p>
    <w:p w:rsidR="00EB209D" w:rsidRPr="00EB209D" w:rsidRDefault="00EB209D" w:rsidP="00EB209D"/>
    <w:p w:rsidR="008F1217" w:rsidRDefault="005D0EFC" w:rsidP="0071698D">
      <w:pPr>
        <w:ind w:left="708" w:firstLine="708"/>
      </w:pPr>
      <w:r>
        <w:t>Просьба проверить присутствует ли фа</w:t>
      </w:r>
      <w:r w:rsidR="00500538">
        <w:t>йл в директории. Если его нет, но</w:t>
      </w:r>
      <w:r>
        <w:t xml:space="preserve"> вы </w:t>
      </w:r>
      <w:r w:rsidR="00500538">
        <w:t xml:space="preserve"> уже </w:t>
      </w:r>
      <w:r>
        <w:t>начали работу с программой, то при загрузке этого файла вам выведется соответствующая ошибка.</w:t>
      </w:r>
    </w:p>
    <w:p w:rsidR="008F1217" w:rsidRDefault="008F1217"/>
    <w:p w:rsidR="008F1217" w:rsidRDefault="00385E6E" w:rsidP="005D0EFC">
      <w:pPr>
        <w:pStyle w:val="2"/>
        <w:jc w:val="left"/>
        <w:rPr>
          <w:b/>
          <w:bCs/>
          <w:sz w:val="32"/>
        </w:rPr>
      </w:pPr>
      <w:bookmarkStart w:id="36" w:name="_Toc42866403"/>
      <w:r>
        <w:rPr>
          <w:b/>
          <w:bCs/>
          <w:sz w:val="32"/>
        </w:rPr>
        <w:t xml:space="preserve">Сообщение </w:t>
      </w:r>
      <w:r w:rsidR="00090D83">
        <w:rPr>
          <w:b/>
          <w:bCs/>
          <w:sz w:val="32"/>
        </w:rPr>
        <w:t>ввода неправильного ввода номера в меню</w:t>
      </w:r>
      <w:bookmarkEnd w:id="36"/>
    </w:p>
    <w:p w:rsidR="005D0EFC" w:rsidRDefault="005D0EFC" w:rsidP="005D0EFC"/>
    <w:p w:rsidR="005D0EFC" w:rsidRPr="00AF7B34" w:rsidRDefault="005D0EFC" w:rsidP="00EB209D">
      <w:pPr>
        <w:ind w:firstLine="576"/>
      </w:pPr>
      <w:r w:rsidRPr="00AF7B34">
        <w:t>Если вы при вводе в меню допустили ошибку, то ничего страшного</w:t>
      </w:r>
      <w:r w:rsidR="00500538">
        <w:t>,</w:t>
      </w:r>
      <w:r w:rsidRPr="00AF7B34">
        <w:t xml:space="preserve"> вам просто выведется ошибка и вы сможете повторить корректный ввод выбора функций.</w:t>
      </w:r>
    </w:p>
    <w:p w:rsidR="00681BC3" w:rsidRDefault="00681BC3" w:rsidP="005D0EFC"/>
    <w:p w:rsidR="00EA5A3D" w:rsidRPr="00EB209D" w:rsidRDefault="00EA5A3D" w:rsidP="00EA5A3D">
      <w:pPr>
        <w:pStyle w:val="2"/>
        <w:jc w:val="left"/>
        <w:rPr>
          <w:b/>
        </w:rPr>
      </w:pPr>
      <w:bookmarkStart w:id="37" w:name="_Toc42866404"/>
      <w:r w:rsidRPr="00EB209D">
        <w:rPr>
          <w:b/>
        </w:rPr>
        <w:t xml:space="preserve">Сообщение (Как правильно оформлять </w:t>
      </w:r>
      <w:r w:rsidR="00500538">
        <w:rPr>
          <w:b/>
        </w:rPr>
        <w:t xml:space="preserve">запись в </w:t>
      </w:r>
      <w:r w:rsidRPr="00EB209D">
        <w:rPr>
          <w:b/>
        </w:rPr>
        <w:t>базу данных)</w:t>
      </w:r>
      <w:bookmarkEnd w:id="37"/>
    </w:p>
    <w:p w:rsidR="00681BC3" w:rsidRPr="00AF7B34" w:rsidRDefault="00E465B2" w:rsidP="00681BC3">
      <w:pPr>
        <w:ind w:firstLine="576"/>
        <w:rPr>
          <w:szCs w:val="28"/>
        </w:rPr>
        <w:sectPr w:rsidR="00681BC3" w:rsidRPr="00AF7B34">
          <w:headerReference w:type="default" r:id="rId1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 w:rsidRPr="00AF7B34">
        <w:rPr>
          <w:color w:val="000000"/>
          <w:szCs w:val="28"/>
          <w:shd w:val="clear" w:color="auto" w:fill="FFFFFF"/>
        </w:rPr>
        <w:t>Номер изделия</w:t>
      </w:r>
      <w:r w:rsidR="00227AC2" w:rsidRPr="00AF7B34">
        <w:rPr>
          <w:color w:val="000000"/>
          <w:szCs w:val="28"/>
          <w:shd w:val="clear" w:color="auto" w:fill="FFFFFF"/>
        </w:rPr>
        <w:t xml:space="preserve"> (точнее </w:t>
      </w:r>
      <w:r w:rsidR="00227AC2" w:rsidRPr="00AF7B34">
        <w:rPr>
          <w:color w:val="000000"/>
          <w:szCs w:val="28"/>
          <w:shd w:val="clear" w:color="auto" w:fill="FFFFFF"/>
          <w:lang w:val="en-US"/>
        </w:rPr>
        <w:t>ID</w:t>
      </w:r>
      <w:r w:rsidR="00500538">
        <w:rPr>
          <w:color w:val="000000"/>
          <w:szCs w:val="28"/>
          <w:shd w:val="clear" w:color="auto" w:fill="FFFFFF"/>
        </w:rPr>
        <w:t>), Название изделия, П</w:t>
      </w:r>
      <w:r w:rsidR="00227AC2" w:rsidRPr="00AF7B34">
        <w:rPr>
          <w:color w:val="000000"/>
          <w:szCs w:val="28"/>
          <w:shd w:val="clear" w:color="auto" w:fill="FFFFFF"/>
        </w:rPr>
        <w:t>роизводитель, Дата производства,</w:t>
      </w:r>
      <w:r w:rsidR="00500538">
        <w:rPr>
          <w:color w:val="000000"/>
          <w:szCs w:val="28"/>
          <w:shd w:val="clear" w:color="auto" w:fill="FFFFFF"/>
        </w:rPr>
        <w:t xml:space="preserve"> Стоимость изделия, Присутствие</w:t>
      </w:r>
      <w:r w:rsidR="00227AC2" w:rsidRPr="00AF7B34">
        <w:rPr>
          <w:color w:val="000000"/>
          <w:szCs w:val="28"/>
          <w:shd w:val="clear" w:color="auto" w:fill="FFFFFF"/>
        </w:rPr>
        <w:t xml:space="preserve"> изделие на складе(значение 1 -  Если присутствует или 0 – если отсутствует), Количество товара.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8F121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F1217" w:rsidRDefault="00385E6E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8" w:name="_Toc42866405"/>
            <w:r>
              <w:rPr>
                <w:caps/>
                <w:sz w:val="32"/>
              </w:rPr>
              <w:t>Лист регистрации изменений</w:t>
            </w:r>
            <w:bookmarkEnd w:id="38"/>
          </w:p>
        </w:tc>
      </w:tr>
      <w:tr w:rsidR="008F121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Всего</w:t>
            </w:r>
          </w:p>
          <w:p w:rsidR="008F1217" w:rsidRDefault="00385E6E">
            <w:pPr>
              <w:jc w:val="center"/>
            </w:pPr>
            <w:r>
              <w:t>листов</w:t>
            </w:r>
          </w:p>
          <w:p w:rsidR="008F1217" w:rsidRDefault="00385E6E">
            <w:pPr>
              <w:jc w:val="center"/>
            </w:pPr>
            <w:r>
              <w:t>(страниц)</w:t>
            </w:r>
          </w:p>
          <w:p w:rsidR="008F1217" w:rsidRDefault="00385E6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№</w:t>
            </w:r>
          </w:p>
          <w:p w:rsidR="008F1217" w:rsidRDefault="00385E6E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Входящий</w:t>
            </w:r>
          </w:p>
          <w:p w:rsidR="008F1217" w:rsidRDefault="00385E6E">
            <w:pPr>
              <w:jc w:val="center"/>
            </w:pPr>
            <w:r>
              <w:t>№ сопрово</w:t>
            </w:r>
          </w:p>
          <w:p w:rsidR="008F1217" w:rsidRDefault="00385E6E">
            <w:pPr>
              <w:jc w:val="center"/>
            </w:pPr>
            <w:r>
              <w:t>дительного</w:t>
            </w:r>
          </w:p>
          <w:p w:rsidR="008F1217" w:rsidRDefault="00385E6E">
            <w:pPr>
              <w:jc w:val="center"/>
            </w:pPr>
            <w:r>
              <w:t>документа</w:t>
            </w:r>
          </w:p>
          <w:p w:rsidR="008F1217" w:rsidRDefault="00385E6E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Дата</w:t>
            </w:r>
          </w:p>
        </w:tc>
      </w:tr>
      <w:tr w:rsidR="008F121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изменен</w:t>
            </w:r>
          </w:p>
          <w:p w:rsidR="008F1217" w:rsidRDefault="00385E6E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заме</w:t>
            </w:r>
          </w:p>
          <w:p w:rsidR="008F1217" w:rsidRDefault="00385E6E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F1217" w:rsidRDefault="00385E6E">
            <w:pPr>
              <w:jc w:val="center"/>
            </w:pPr>
            <w:r>
              <w:t>анулиро</w:t>
            </w:r>
          </w:p>
          <w:p w:rsidR="008F1217" w:rsidRDefault="00385E6E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8F1217" w:rsidRDefault="008F1217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8F1217" w:rsidRDefault="008F1217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8F1217" w:rsidRDefault="008F1217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8F1217" w:rsidRDefault="008F1217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8F1217" w:rsidRDefault="008F1217"/>
        </w:tc>
      </w:tr>
      <w:tr w:rsidR="008F121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  <w:tr w:rsidR="008F121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8F1217" w:rsidRDefault="008F1217">
            <w:pPr>
              <w:jc w:val="center"/>
            </w:pPr>
          </w:p>
        </w:tc>
      </w:tr>
    </w:tbl>
    <w:p w:rsidR="00090A85" w:rsidRDefault="00090A85">
      <w:pPr>
        <w:rPr>
          <w:sz w:val="2"/>
        </w:rPr>
      </w:pPr>
    </w:p>
    <w:sectPr w:rsidR="00090A85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F3" w:rsidRDefault="00B671F3">
      <w:r>
        <w:separator/>
      </w:r>
    </w:p>
  </w:endnote>
  <w:endnote w:type="continuationSeparator" w:id="0">
    <w:p w:rsidR="00B671F3" w:rsidRDefault="00B6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DC" w:rsidRDefault="00CF7FDC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7FDC" w:rsidRDefault="00CF7FD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DC" w:rsidRDefault="00CF7FDC" w:rsidP="008106FA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  <w:p w:rsidR="00CF7FDC" w:rsidRPr="008106FA" w:rsidRDefault="00CF7FDC" w:rsidP="008106FA">
    <w:pPr>
      <w:pStyle w:val="a5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DC" w:rsidRDefault="00CF7FDC" w:rsidP="008106FA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DC" w:rsidRDefault="00CF7FDC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FF4EAA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FF4EAA">
      <w:rPr>
        <w:noProof/>
        <w:sz w:val="36"/>
      </w:rPr>
      <w:t>8</w:t>
    </w:r>
    <w:r>
      <w:rPr>
        <w:sz w:val="36"/>
      </w:rPr>
      <w:fldChar w:fldCharType="end"/>
    </w: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>
    <w:pPr>
      <w:pStyle w:val="a5"/>
      <w:jc w:val="center"/>
      <w:rPr>
        <w:b/>
        <w:bCs/>
        <w:sz w:val="28"/>
        <w:szCs w:val="28"/>
      </w:rPr>
    </w:pPr>
  </w:p>
  <w:p w:rsidR="00CF7FDC" w:rsidRDefault="00CF7FDC" w:rsidP="008106FA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F3" w:rsidRDefault="00B671F3">
      <w:r>
        <w:separator/>
      </w:r>
    </w:p>
  </w:footnote>
  <w:footnote w:type="continuationSeparator" w:id="0">
    <w:p w:rsidR="00B671F3" w:rsidRDefault="00B671F3">
      <w:r>
        <w:continuationSeparator/>
      </w:r>
    </w:p>
  </w:footnote>
  <w:footnote w:id="1">
    <w:p w:rsidR="00CF7FDC" w:rsidRDefault="00CF7FDC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CF7FDC" w:rsidRDefault="00CF7FDC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CF7FDC" w:rsidRDefault="00CF7FDC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CF7FDC" w:rsidRDefault="00CF7FDC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CF7FDC" w:rsidRDefault="00CF7FDC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CF7FDC" w:rsidRDefault="00CF7FDC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CF7FDC" w:rsidRDefault="00CF7FDC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DC" w:rsidRDefault="00CF7FDC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DC" w:rsidRDefault="00CF7F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FDC" w:rsidRDefault="00CF7FDC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EE3DA8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7FDC" w:rsidRDefault="00CF7FDC">
    <w:pPr>
      <w:pStyle w:val="a3"/>
      <w:rPr>
        <w:sz w:val="32"/>
        <w:szCs w:val="32"/>
      </w:rPr>
    </w:pPr>
  </w:p>
  <w:p w:rsidR="00CF7FDC" w:rsidRDefault="00CF7FDC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090A85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067F0B"/>
    <w:multiLevelType w:val="hybridMultilevel"/>
    <w:tmpl w:val="50181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743DD2"/>
    <w:multiLevelType w:val="hybridMultilevel"/>
    <w:tmpl w:val="A8266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B05B5"/>
    <w:multiLevelType w:val="hybridMultilevel"/>
    <w:tmpl w:val="4B8241FA"/>
    <w:lvl w:ilvl="0" w:tplc="EB1661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F6C62C0"/>
    <w:multiLevelType w:val="hybridMultilevel"/>
    <w:tmpl w:val="F4E22392"/>
    <w:lvl w:ilvl="0" w:tplc="FB580B04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8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C05749"/>
    <w:multiLevelType w:val="hybridMultilevel"/>
    <w:tmpl w:val="99BC32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1428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11"/>
  </w:num>
  <w:num w:numId="8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85"/>
    <w:rsid w:val="000415E7"/>
    <w:rsid w:val="00051B78"/>
    <w:rsid w:val="00073490"/>
    <w:rsid w:val="0008067A"/>
    <w:rsid w:val="00082F12"/>
    <w:rsid w:val="00082F96"/>
    <w:rsid w:val="00086F8A"/>
    <w:rsid w:val="00090A85"/>
    <w:rsid w:val="00090D83"/>
    <w:rsid w:val="00097BA0"/>
    <w:rsid w:val="00103D4B"/>
    <w:rsid w:val="00121C63"/>
    <w:rsid w:val="001455DC"/>
    <w:rsid w:val="00186F0B"/>
    <w:rsid w:val="00192411"/>
    <w:rsid w:val="001A11E0"/>
    <w:rsid w:val="001A7167"/>
    <w:rsid w:val="001E6EE7"/>
    <w:rsid w:val="00203D01"/>
    <w:rsid w:val="00227AC2"/>
    <w:rsid w:val="00230945"/>
    <w:rsid w:val="00230ED4"/>
    <w:rsid w:val="00237844"/>
    <w:rsid w:val="00254A7B"/>
    <w:rsid w:val="002E62B8"/>
    <w:rsid w:val="002F7C64"/>
    <w:rsid w:val="00345055"/>
    <w:rsid w:val="00362B74"/>
    <w:rsid w:val="00382213"/>
    <w:rsid w:val="00385E6E"/>
    <w:rsid w:val="00391455"/>
    <w:rsid w:val="003957F2"/>
    <w:rsid w:val="00396E49"/>
    <w:rsid w:val="0039776A"/>
    <w:rsid w:val="003A2E05"/>
    <w:rsid w:val="003B3785"/>
    <w:rsid w:val="003D32B7"/>
    <w:rsid w:val="003D3BD2"/>
    <w:rsid w:val="00403DAB"/>
    <w:rsid w:val="00420465"/>
    <w:rsid w:val="00432FA5"/>
    <w:rsid w:val="00451110"/>
    <w:rsid w:val="004A23F6"/>
    <w:rsid w:val="004A6455"/>
    <w:rsid w:val="004B6750"/>
    <w:rsid w:val="004F1CD8"/>
    <w:rsid w:val="00500538"/>
    <w:rsid w:val="005149CD"/>
    <w:rsid w:val="00517B2D"/>
    <w:rsid w:val="00573245"/>
    <w:rsid w:val="00592267"/>
    <w:rsid w:val="005B00AE"/>
    <w:rsid w:val="005B0416"/>
    <w:rsid w:val="005B72D3"/>
    <w:rsid w:val="005B765C"/>
    <w:rsid w:val="005C2579"/>
    <w:rsid w:val="005D0EFC"/>
    <w:rsid w:val="00627272"/>
    <w:rsid w:val="00641A9B"/>
    <w:rsid w:val="00643E3D"/>
    <w:rsid w:val="00654AA3"/>
    <w:rsid w:val="00672E8E"/>
    <w:rsid w:val="00677501"/>
    <w:rsid w:val="00681BC3"/>
    <w:rsid w:val="006F043F"/>
    <w:rsid w:val="006F4C62"/>
    <w:rsid w:val="00710A13"/>
    <w:rsid w:val="0071698D"/>
    <w:rsid w:val="00733FF2"/>
    <w:rsid w:val="0075578F"/>
    <w:rsid w:val="00766A84"/>
    <w:rsid w:val="00793681"/>
    <w:rsid w:val="007A4780"/>
    <w:rsid w:val="007C635E"/>
    <w:rsid w:val="008106FA"/>
    <w:rsid w:val="0081103E"/>
    <w:rsid w:val="00826BE6"/>
    <w:rsid w:val="00866C3C"/>
    <w:rsid w:val="0088669C"/>
    <w:rsid w:val="008A1B64"/>
    <w:rsid w:val="008C4C56"/>
    <w:rsid w:val="008F1217"/>
    <w:rsid w:val="008F1A08"/>
    <w:rsid w:val="00920B1C"/>
    <w:rsid w:val="00930180"/>
    <w:rsid w:val="0097500C"/>
    <w:rsid w:val="00986F43"/>
    <w:rsid w:val="009C5875"/>
    <w:rsid w:val="009E7940"/>
    <w:rsid w:val="009E7CB9"/>
    <w:rsid w:val="009F5CF0"/>
    <w:rsid w:val="009F77E9"/>
    <w:rsid w:val="00A1166B"/>
    <w:rsid w:val="00A25D88"/>
    <w:rsid w:val="00A325C6"/>
    <w:rsid w:val="00A369A9"/>
    <w:rsid w:val="00A7622F"/>
    <w:rsid w:val="00A76D6C"/>
    <w:rsid w:val="00A77506"/>
    <w:rsid w:val="00A83617"/>
    <w:rsid w:val="00A90882"/>
    <w:rsid w:val="00A96179"/>
    <w:rsid w:val="00AC13B4"/>
    <w:rsid w:val="00AD4C96"/>
    <w:rsid w:val="00AD66E7"/>
    <w:rsid w:val="00AF43DB"/>
    <w:rsid w:val="00AF7B34"/>
    <w:rsid w:val="00B041DC"/>
    <w:rsid w:val="00B17375"/>
    <w:rsid w:val="00B17554"/>
    <w:rsid w:val="00B23FF4"/>
    <w:rsid w:val="00B671F3"/>
    <w:rsid w:val="00BE225A"/>
    <w:rsid w:val="00BF75D1"/>
    <w:rsid w:val="00BF7C3F"/>
    <w:rsid w:val="00C145E1"/>
    <w:rsid w:val="00C2686F"/>
    <w:rsid w:val="00C3330D"/>
    <w:rsid w:val="00C52A20"/>
    <w:rsid w:val="00C7576E"/>
    <w:rsid w:val="00C77791"/>
    <w:rsid w:val="00C964A6"/>
    <w:rsid w:val="00CB0C30"/>
    <w:rsid w:val="00CF7FDC"/>
    <w:rsid w:val="00D01604"/>
    <w:rsid w:val="00D1736F"/>
    <w:rsid w:val="00D2718C"/>
    <w:rsid w:val="00D436D4"/>
    <w:rsid w:val="00D438C1"/>
    <w:rsid w:val="00DA0FD7"/>
    <w:rsid w:val="00DD01CF"/>
    <w:rsid w:val="00DD2D1C"/>
    <w:rsid w:val="00DE4BE5"/>
    <w:rsid w:val="00E011EC"/>
    <w:rsid w:val="00E330E4"/>
    <w:rsid w:val="00E4152D"/>
    <w:rsid w:val="00E465B2"/>
    <w:rsid w:val="00E53A92"/>
    <w:rsid w:val="00E65E94"/>
    <w:rsid w:val="00E96B42"/>
    <w:rsid w:val="00EA5A3D"/>
    <w:rsid w:val="00EB209D"/>
    <w:rsid w:val="00ED09E1"/>
    <w:rsid w:val="00ED131C"/>
    <w:rsid w:val="00EE3DA8"/>
    <w:rsid w:val="00F23055"/>
    <w:rsid w:val="00F27EDF"/>
    <w:rsid w:val="00F31923"/>
    <w:rsid w:val="00F36D3F"/>
    <w:rsid w:val="00F83854"/>
    <w:rsid w:val="00F976A0"/>
    <w:rsid w:val="00F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34"/>
    <w:qFormat/>
    <w:rsid w:val="005C2579"/>
    <w:pPr>
      <w:ind w:left="720"/>
      <w:contextualSpacing/>
    </w:pPr>
  </w:style>
  <w:style w:type="character" w:customStyle="1" w:styleId="pl-c">
    <w:name w:val="pl-c"/>
    <w:basedOn w:val="a0"/>
    <w:rsid w:val="006F4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34"/>
    <w:qFormat/>
    <w:rsid w:val="005C2579"/>
    <w:pPr>
      <w:ind w:left="720"/>
      <w:contextualSpacing/>
    </w:pPr>
  </w:style>
  <w:style w:type="character" w:customStyle="1" w:styleId="pl-c">
    <w:name w:val="pl-c"/>
    <w:basedOn w:val="a0"/>
    <w:rsid w:val="006F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2DA3-6F5B-487E-B002-9292C18F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0</TotalTime>
  <Pages>9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796</cp:lastModifiedBy>
  <cp:revision>2</cp:revision>
  <cp:lastPrinted>2005-09-30T07:24:00Z</cp:lastPrinted>
  <dcterms:created xsi:type="dcterms:W3CDTF">2020-06-14T11:26:00Z</dcterms:created>
  <dcterms:modified xsi:type="dcterms:W3CDTF">2020-06-14T11:26:00Z</dcterms:modified>
</cp:coreProperties>
</file>
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75B" w:rsidRDefault="0073575B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73575B" w:rsidRDefault="0073575B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73575B">
        <w:tc>
          <w:tcPr>
            <w:tcW w:w="3600" w:type="dxa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73575B" w:rsidRDefault="007357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73575B">
        <w:tc>
          <w:tcPr>
            <w:tcW w:w="3600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3575B" w:rsidRDefault="0073575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3575B" w:rsidRDefault="0073575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32280B">
              <w:rPr>
                <w:sz w:val="28"/>
              </w:rPr>
              <w:t>тех. отдела</w:t>
            </w:r>
          </w:p>
        </w:tc>
      </w:tr>
      <w:tr w:rsidR="0073575B">
        <w:trPr>
          <w:trHeight w:val="457"/>
        </w:trPr>
        <w:tc>
          <w:tcPr>
            <w:tcW w:w="3600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3575B" w:rsidRDefault="0073575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73575B">
        <w:trPr>
          <w:trHeight w:val="519"/>
        </w:trPr>
        <w:tc>
          <w:tcPr>
            <w:tcW w:w="3600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3575B" w:rsidRDefault="0073575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73575B" w:rsidRDefault="0073575B">
      <w:pPr>
        <w:jc w:val="center"/>
        <w:rPr>
          <w:b/>
          <w:bCs/>
          <w:sz w:val="28"/>
        </w:rPr>
      </w:pPr>
    </w:p>
    <w:p w:rsidR="0073575B" w:rsidRDefault="0073575B">
      <w:pPr>
        <w:jc w:val="center"/>
        <w:rPr>
          <w:b/>
          <w:bCs/>
          <w:sz w:val="28"/>
        </w:rPr>
      </w:pPr>
    </w:p>
    <w:p w:rsidR="0073575B" w:rsidRDefault="0073575B">
      <w:pPr>
        <w:jc w:val="center"/>
        <w:rPr>
          <w:b/>
          <w:bCs/>
          <w:sz w:val="28"/>
        </w:rPr>
      </w:pPr>
    </w:p>
    <w:p w:rsidR="0073575B" w:rsidRDefault="0073575B">
      <w:pPr>
        <w:jc w:val="center"/>
        <w:rPr>
          <w:b/>
          <w:bCs/>
          <w:sz w:val="28"/>
        </w:rPr>
      </w:pPr>
    </w:p>
    <w:p w:rsidR="0073575B" w:rsidRDefault="0073575B">
      <w:pPr>
        <w:jc w:val="center"/>
        <w:rPr>
          <w:b/>
          <w:bCs/>
          <w:sz w:val="28"/>
        </w:rPr>
      </w:pPr>
    </w:p>
    <w:p w:rsidR="0073575B" w:rsidRDefault="0073575B">
      <w:pPr>
        <w:jc w:val="center"/>
        <w:rPr>
          <w:b/>
          <w:bCs/>
        </w:rPr>
      </w:pPr>
    </w:p>
    <w:p w:rsidR="0073575B" w:rsidRDefault="0073575B">
      <w:pPr>
        <w:jc w:val="center"/>
        <w:rPr>
          <w:b/>
          <w:bCs/>
        </w:rPr>
      </w:pPr>
    </w:p>
    <w:p w:rsidR="0073575B" w:rsidRDefault="0073575B">
      <w:pPr>
        <w:jc w:val="center"/>
        <w:rPr>
          <w:b/>
          <w:bCs/>
        </w:rPr>
      </w:pPr>
    </w:p>
    <w:p w:rsidR="0073575B" w:rsidRDefault="0073575B">
      <w:pPr>
        <w:jc w:val="center"/>
        <w:rPr>
          <w:b/>
          <w:bCs/>
        </w:rPr>
      </w:pPr>
    </w:p>
    <w:p w:rsidR="0073575B" w:rsidRPr="001F1992" w:rsidRDefault="0032280B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Консольное приложение ТаМа</w:t>
      </w:r>
      <w:r w:rsidR="001F1992">
        <w:rPr>
          <w:b/>
          <w:bCs/>
          <w:caps/>
          <w:sz w:val="32"/>
        </w:rPr>
        <w:t>гочи</w:t>
      </w:r>
    </w:p>
    <w:p w:rsidR="0073575B" w:rsidRDefault="0073575B">
      <w:pPr>
        <w:jc w:val="center"/>
        <w:rPr>
          <w:b/>
          <w:bCs/>
          <w:caps/>
          <w:sz w:val="28"/>
        </w:rPr>
      </w:pPr>
    </w:p>
    <w:p w:rsidR="0073575B" w:rsidRDefault="0073575B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73575B" w:rsidRDefault="0073575B">
      <w:pPr>
        <w:rPr>
          <w:b/>
          <w:bCs/>
          <w:sz w:val="28"/>
        </w:rPr>
      </w:pPr>
    </w:p>
    <w:p w:rsidR="0073575B" w:rsidRDefault="005A52C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:rsidR="0073575B" w:rsidRDefault="0073575B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73575B" w:rsidRDefault="0073575B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343155" w:rsidRPr="00343155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73575B" w:rsidRDefault="00343155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80B" w:rsidRDefault="0032280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80B" w:rsidRDefault="0032280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80B" w:rsidRDefault="0032280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80B" w:rsidRDefault="0032280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80B" w:rsidRDefault="0032280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32280B" w:rsidRDefault="0032280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32280B" w:rsidRDefault="0032280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32280B" w:rsidRDefault="0032280B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32280B" w:rsidRDefault="0032280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32280B" w:rsidRDefault="0032280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575B" w:rsidRDefault="0073575B">
      <w:pPr>
        <w:jc w:val="center"/>
        <w:rPr>
          <w:b/>
          <w:bCs/>
          <w:sz w:val="32"/>
        </w:rPr>
      </w:pPr>
    </w:p>
    <w:p w:rsidR="0073575B" w:rsidRDefault="0073575B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2"/>
        <w:gridCol w:w="1811"/>
        <w:gridCol w:w="3684"/>
      </w:tblGrid>
      <w:tr w:rsidR="0073575B" w:rsidTr="0032280B">
        <w:tc>
          <w:tcPr>
            <w:tcW w:w="3412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73575B" w:rsidRDefault="0073575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73575B" w:rsidTr="0032280B">
        <w:tc>
          <w:tcPr>
            <w:tcW w:w="3412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73575B" w:rsidRDefault="0073575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73575B" w:rsidRDefault="0032280B" w:rsidP="0032280B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73575B" w:rsidTr="0032280B">
        <w:trPr>
          <w:trHeight w:val="513"/>
        </w:trPr>
        <w:tc>
          <w:tcPr>
            <w:tcW w:w="3412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73575B" w:rsidRDefault="0073575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73575B" w:rsidRDefault="0032280B" w:rsidP="0032280B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_____</w:t>
            </w:r>
            <w:r w:rsidRPr="0032280B">
              <w:rPr>
                <w:sz w:val="28"/>
                <w:u w:val="single"/>
              </w:rPr>
              <w:t>Брусник</w:t>
            </w:r>
            <w:r>
              <w:rPr>
                <w:sz w:val="28"/>
                <w:u w:val="single"/>
              </w:rPr>
              <w:t xml:space="preserve">            </w:t>
            </w:r>
            <w:r>
              <w:rPr>
                <w:sz w:val="28"/>
              </w:rPr>
              <w:t xml:space="preserve"> В</w:t>
            </w:r>
            <w:r w:rsidR="002E1AB2">
              <w:rPr>
                <w:sz w:val="28"/>
              </w:rPr>
              <w:t>.В</w:t>
            </w:r>
            <w:r w:rsidR="0073575B">
              <w:rPr>
                <w:sz w:val="28"/>
              </w:rPr>
              <w:t>.</w:t>
            </w:r>
          </w:p>
        </w:tc>
      </w:tr>
      <w:tr w:rsidR="0073575B" w:rsidTr="0032280B">
        <w:trPr>
          <w:trHeight w:val="142"/>
        </w:trPr>
        <w:tc>
          <w:tcPr>
            <w:tcW w:w="3412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73575B" w:rsidRDefault="0073575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73575B" w:rsidRDefault="0032280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</w:t>
            </w:r>
            <w:r w:rsidRPr="0032280B">
              <w:rPr>
                <w:sz w:val="28"/>
                <w:u w:val="single"/>
              </w:rPr>
              <w:t>09</w:t>
            </w:r>
            <w:r>
              <w:rPr>
                <w:sz w:val="28"/>
              </w:rPr>
              <w:t>__”__</w:t>
            </w:r>
            <w:r w:rsidRPr="0032280B">
              <w:rPr>
                <w:sz w:val="28"/>
                <w:u w:val="single"/>
              </w:rPr>
              <w:t>Июня</w:t>
            </w:r>
            <w:r>
              <w:rPr>
                <w:sz w:val="28"/>
              </w:rPr>
              <w:t>_______2020</w:t>
            </w:r>
          </w:p>
        </w:tc>
      </w:tr>
      <w:tr w:rsidR="0073575B" w:rsidTr="0032280B">
        <w:trPr>
          <w:trHeight w:hRule="exact" w:val="567"/>
        </w:trPr>
        <w:tc>
          <w:tcPr>
            <w:tcW w:w="3412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73575B" w:rsidRDefault="0073575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73575B" w:rsidTr="0032280B">
        <w:tc>
          <w:tcPr>
            <w:tcW w:w="3412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73575B" w:rsidRDefault="0073575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73575B" w:rsidRDefault="0073575B" w:rsidP="0032280B">
            <w:pPr>
              <w:tabs>
                <w:tab w:val="left" w:pos="5727"/>
              </w:tabs>
              <w:rPr>
                <w:sz w:val="28"/>
              </w:rPr>
            </w:pPr>
          </w:p>
        </w:tc>
      </w:tr>
      <w:tr w:rsidR="0073575B" w:rsidTr="0032280B">
        <w:tc>
          <w:tcPr>
            <w:tcW w:w="3412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73575B" w:rsidRDefault="0073575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73575B" w:rsidRDefault="0032280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73575B" w:rsidTr="0032280B">
        <w:trPr>
          <w:trHeight w:val="468"/>
        </w:trPr>
        <w:tc>
          <w:tcPr>
            <w:tcW w:w="3412" w:type="dxa"/>
            <w:vAlign w:val="center"/>
          </w:tcPr>
          <w:p w:rsidR="0073575B" w:rsidRDefault="0073575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73575B" w:rsidRDefault="0073575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73575B" w:rsidRDefault="0032280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</w:t>
            </w:r>
            <w:r w:rsidRPr="0032280B">
              <w:rPr>
                <w:sz w:val="28"/>
                <w:u w:val="single"/>
              </w:rPr>
              <w:t>Роголев</w:t>
            </w:r>
            <w:r>
              <w:rPr>
                <w:sz w:val="28"/>
                <w:u w:val="single"/>
              </w:rPr>
              <w:t xml:space="preserve">          </w:t>
            </w:r>
            <w:r>
              <w:rPr>
                <w:sz w:val="28"/>
              </w:rPr>
              <w:t xml:space="preserve"> В.А</w:t>
            </w:r>
            <w:r w:rsidR="0073575B">
              <w:rPr>
                <w:sz w:val="28"/>
              </w:rPr>
              <w:t>.</w:t>
            </w:r>
          </w:p>
        </w:tc>
      </w:tr>
      <w:tr w:rsidR="0032280B" w:rsidTr="0032280B">
        <w:tc>
          <w:tcPr>
            <w:tcW w:w="3412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</w:t>
            </w:r>
            <w:r w:rsidRPr="0032280B">
              <w:rPr>
                <w:sz w:val="28"/>
                <w:u w:val="single"/>
              </w:rPr>
              <w:t>09</w:t>
            </w:r>
            <w:r>
              <w:rPr>
                <w:sz w:val="28"/>
              </w:rPr>
              <w:t>__”__</w:t>
            </w:r>
            <w:r w:rsidRPr="0032280B">
              <w:rPr>
                <w:sz w:val="28"/>
                <w:u w:val="single"/>
              </w:rPr>
              <w:t>Июня</w:t>
            </w:r>
            <w:r>
              <w:rPr>
                <w:sz w:val="28"/>
              </w:rPr>
              <w:t>_______2020</w:t>
            </w:r>
          </w:p>
        </w:tc>
      </w:tr>
      <w:tr w:rsidR="0032280B" w:rsidTr="0032280B">
        <w:trPr>
          <w:trHeight w:hRule="exact" w:val="567"/>
        </w:trPr>
        <w:tc>
          <w:tcPr>
            <w:tcW w:w="3412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32280B" w:rsidTr="0032280B">
        <w:tc>
          <w:tcPr>
            <w:tcW w:w="3412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32280B" w:rsidTr="0032280B">
        <w:tc>
          <w:tcPr>
            <w:tcW w:w="3412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32280B" w:rsidRDefault="005A52CF" w:rsidP="0032280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</w:t>
            </w:r>
          </w:p>
        </w:tc>
      </w:tr>
      <w:tr w:rsidR="0032280B" w:rsidTr="0032280B">
        <w:trPr>
          <w:trHeight w:val="442"/>
        </w:trPr>
        <w:tc>
          <w:tcPr>
            <w:tcW w:w="3412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</w:t>
            </w:r>
            <w:r w:rsidRPr="0032280B">
              <w:rPr>
                <w:sz w:val="28"/>
                <w:u w:val="single"/>
              </w:rPr>
              <w:t>Мырза</w:t>
            </w:r>
            <w:r>
              <w:rPr>
                <w:sz w:val="28"/>
                <w:u w:val="single"/>
              </w:rPr>
              <w:t xml:space="preserve">          </w:t>
            </w:r>
            <w:r w:rsidRPr="0032280B">
              <w:rPr>
                <w:sz w:val="28"/>
                <w:u w:val="single"/>
              </w:rPr>
              <w:t xml:space="preserve"> </w:t>
            </w:r>
            <w:r w:rsidR="002E1AB2">
              <w:rPr>
                <w:sz w:val="28"/>
              </w:rPr>
              <w:t>Н.Ю</w:t>
            </w:r>
            <w:bookmarkStart w:id="2" w:name="_GoBack"/>
            <w:bookmarkEnd w:id="2"/>
            <w:r>
              <w:rPr>
                <w:sz w:val="28"/>
              </w:rPr>
              <w:t>.</w:t>
            </w:r>
          </w:p>
        </w:tc>
      </w:tr>
      <w:tr w:rsidR="0032280B" w:rsidTr="0032280B">
        <w:trPr>
          <w:trHeight w:val="439"/>
        </w:trPr>
        <w:tc>
          <w:tcPr>
            <w:tcW w:w="3412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1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4" w:type="dxa"/>
            <w:vAlign w:val="center"/>
          </w:tcPr>
          <w:p w:rsidR="0032280B" w:rsidRDefault="0032280B" w:rsidP="0032280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</w:t>
            </w:r>
            <w:r w:rsidRPr="0032280B">
              <w:rPr>
                <w:sz w:val="28"/>
                <w:u w:val="single"/>
              </w:rPr>
              <w:t>09</w:t>
            </w:r>
            <w:r>
              <w:rPr>
                <w:sz w:val="28"/>
              </w:rPr>
              <w:t>__”__</w:t>
            </w:r>
            <w:r w:rsidRPr="0032280B">
              <w:rPr>
                <w:sz w:val="28"/>
                <w:u w:val="single"/>
              </w:rPr>
              <w:t>Июня</w:t>
            </w:r>
            <w:r>
              <w:rPr>
                <w:sz w:val="28"/>
              </w:rPr>
              <w:t>_______2020</w:t>
            </w:r>
          </w:p>
        </w:tc>
      </w:tr>
    </w:tbl>
    <w:p w:rsidR="0073575B" w:rsidRDefault="0073575B">
      <w:pPr>
        <w:rPr>
          <w:b/>
          <w:bCs/>
          <w:sz w:val="32"/>
          <w:szCs w:val="32"/>
        </w:rPr>
      </w:pPr>
    </w:p>
    <w:p w:rsidR="0073575B" w:rsidRDefault="0073575B">
      <w:pPr>
        <w:rPr>
          <w:b/>
          <w:bCs/>
          <w:sz w:val="32"/>
          <w:szCs w:val="32"/>
        </w:rPr>
        <w:sectPr w:rsidR="0073575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3575B" w:rsidRDefault="0073575B">
      <w:pPr>
        <w:rPr>
          <w:b/>
          <w:bCs/>
          <w:sz w:val="32"/>
          <w:szCs w:val="32"/>
        </w:rPr>
      </w:pPr>
    </w:p>
    <w:p w:rsidR="0073575B" w:rsidRDefault="007357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73575B" w:rsidRDefault="0073575B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73575B" w:rsidRDefault="0073575B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343155" w:rsidRPr="00343155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73575B">
      <w:pPr>
        <w:rPr>
          <w:b/>
          <w:bCs/>
          <w:caps/>
          <w:sz w:val="28"/>
          <w:szCs w:val="28"/>
        </w:rPr>
      </w:pPr>
    </w:p>
    <w:p w:rsidR="0073575B" w:rsidRDefault="0032280B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Консольное приложение тама</w:t>
      </w:r>
      <w:r w:rsidR="001F1992">
        <w:rPr>
          <w:b/>
          <w:bCs/>
          <w:caps/>
          <w:sz w:val="32"/>
        </w:rPr>
        <w:t>гочи</w:t>
      </w:r>
    </w:p>
    <w:p w:rsidR="0073575B" w:rsidRDefault="0073575B">
      <w:pPr>
        <w:jc w:val="center"/>
        <w:rPr>
          <w:b/>
          <w:bCs/>
          <w:caps/>
          <w:sz w:val="28"/>
          <w:szCs w:val="28"/>
        </w:rPr>
      </w:pPr>
    </w:p>
    <w:p w:rsidR="0073575B" w:rsidRDefault="0073575B">
      <w:pPr>
        <w:jc w:val="center"/>
        <w:rPr>
          <w:b/>
          <w:bCs/>
          <w:caps/>
          <w:sz w:val="28"/>
          <w:szCs w:val="28"/>
        </w:rPr>
      </w:pPr>
    </w:p>
    <w:p w:rsidR="0073575B" w:rsidRDefault="00343155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80B" w:rsidRDefault="003228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80B" w:rsidRDefault="003228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80B" w:rsidRDefault="003228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80B" w:rsidRDefault="003228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280B" w:rsidRDefault="003228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32280B" w:rsidRDefault="003228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32280B" w:rsidRDefault="003228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32280B" w:rsidRDefault="003228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32280B" w:rsidRDefault="003228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32280B" w:rsidRDefault="003228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575B">
        <w:rPr>
          <w:b/>
          <w:bCs/>
          <w:sz w:val="36"/>
        </w:rPr>
        <w:t>Руководство оператора</w:t>
      </w:r>
    </w:p>
    <w:p w:rsidR="0073575B" w:rsidRDefault="0073575B">
      <w:pPr>
        <w:jc w:val="center"/>
        <w:rPr>
          <w:b/>
          <w:bCs/>
          <w:sz w:val="36"/>
          <w:szCs w:val="36"/>
        </w:rPr>
      </w:pPr>
    </w:p>
    <w:p w:rsidR="0073575B" w:rsidRDefault="0073575B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343155" w:rsidRPr="00343155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:rsidR="0073575B" w:rsidRDefault="0073575B">
      <w:pPr>
        <w:jc w:val="center"/>
        <w:rPr>
          <w:b/>
          <w:bCs/>
          <w:sz w:val="28"/>
          <w:szCs w:val="28"/>
        </w:rPr>
        <w:sectPr w:rsidR="0073575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3575B" w:rsidRDefault="0073575B">
      <w:pPr>
        <w:pStyle w:val="1"/>
        <w:numPr>
          <w:ilvl w:val="0"/>
          <w:numId w:val="0"/>
        </w:numPr>
        <w:rPr>
          <w:caps/>
          <w:sz w:val="32"/>
        </w:rPr>
      </w:pPr>
      <w:bookmarkStart w:id="3" w:name="_Toc42614683"/>
      <w:r>
        <w:rPr>
          <w:caps/>
          <w:sz w:val="32"/>
        </w:rPr>
        <w:lastRenderedPageBreak/>
        <w:t>Аннотация</w:t>
      </w:r>
      <w:bookmarkEnd w:id="3"/>
    </w:p>
    <w:p w:rsidR="0073575B" w:rsidRDefault="0073575B"/>
    <w:p w:rsidR="0073575B" w:rsidRDefault="0073575B"/>
    <w:p w:rsidR="0073575B" w:rsidRDefault="0073575B"/>
    <w:p w:rsidR="0073575B" w:rsidRPr="0073575B" w:rsidRDefault="0073575B">
      <w:pPr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оператора по применению и эксплуатации программы «</w:t>
      </w:r>
      <w:r>
        <w:rPr>
          <w:sz w:val="28"/>
          <w:lang w:val="en-US"/>
        </w:rPr>
        <w:t>Main</w:t>
      </w:r>
      <w:r>
        <w:rPr>
          <w:sz w:val="28"/>
        </w:rPr>
        <w:t xml:space="preserve">.ехе», предназначенной для развлекательных целей в виде ухаживание за виртуальным питомцем. </w:t>
      </w:r>
    </w:p>
    <w:p w:rsidR="0073575B" w:rsidRDefault="0073575B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73575B" w:rsidRDefault="0073575B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73575B" w:rsidRDefault="0073575B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3575B" w:rsidRDefault="0073575B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73575B" w:rsidRDefault="0073575B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73575B" w:rsidRDefault="0073575B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42614684"/>
      <w:r>
        <w:rPr>
          <w:caps/>
          <w:sz w:val="32"/>
        </w:rPr>
        <w:lastRenderedPageBreak/>
        <w:t>Содержание</w:t>
      </w:r>
      <w:bookmarkEnd w:id="4"/>
    </w:p>
    <w:p w:rsidR="0073575B" w:rsidRDefault="0073575B">
      <w:pPr>
        <w:rPr>
          <w:b/>
          <w:bCs/>
        </w:rPr>
      </w:pPr>
    </w:p>
    <w:p w:rsidR="0073575B" w:rsidRDefault="0073575B">
      <w:pPr>
        <w:rPr>
          <w:b/>
          <w:bCs/>
        </w:rPr>
      </w:pPr>
    </w:p>
    <w:p w:rsidR="0073575B" w:rsidRDefault="0073575B">
      <w:pPr>
        <w:rPr>
          <w:bCs/>
        </w:rPr>
      </w:pPr>
    </w:p>
    <w:p w:rsidR="0032280B" w:rsidRDefault="0073575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42614683" w:history="1">
        <w:r w:rsidR="0032280B" w:rsidRPr="00CE25CF">
          <w:rPr>
            <w:rStyle w:val="ac"/>
            <w:caps/>
            <w:noProof/>
          </w:rPr>
          <w:t>Аннотация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_Toc42614683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2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84" w:history="1">
        <w:r w:rsidR="0032280B" w:rsidRPr="00CE25CF">
          <w:rPr>
            <w:rStyle w:val="ac"/>
            <w:caps/>
            <w:noProof/>
          </w:rPr>
          <w:t>Содержание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_Toc42614684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3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85" w:history="1">
        <w:r w:rsidR="0032280B" w:rsidRPr="00CE25CF">
          <w:rPr>
            <w:rStyle w:val="ac"/>
            <w:noProof/>
          </w:rPr>
          <w:t>1.</w:t>
        </w:r>
        <w:r w:rsidR="0032280B" w:rsidRPr="00CE25CF">
          <w:rPr>
            <w:rStyle w:val="ac"/>
            <w:caps/>
            <w:noProof/>
          </w:rPr>
          <w:t xml:space="preserve"> Назначение программы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_Toc42614685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4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86" w:history="1">
        <w:r w:rsidR="0032280B" w:rsidRPr="00CE25CF">
          <w:rPr>
            <w:rStyle w:val="ac"/>
            <w:b/>
            <w:bCs/>
            <w:noProof/>
          </w:rPr>
          <w:t>1.1. Функциональное назначение программы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_Toc42614686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4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87" w:history="1">
        <w:r w:rsidR="0032280B" w:rsidRPr="00CE25CF">
          <w:rPr>
            <w:rStyle w:val="ac"/>
            <w:b/>
            <w:bCs/>
            <w:noProof/>
          </w:rPr>
          <w:t>1.2. Эксплуатационное назначение программы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_Toc42614687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4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88" w:history="1">
        <w:r w:rsidR="0032280B" w:rsidRPr="00CE25CF">
          <w:rPr>
            <w:rStyle w:val="ac"/>
            <w:b/>
            <w:bCs/>
            <w:noProof/>
          </w:rPr>
          <w:t>1.3. Состав функций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_Toc42614688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4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89" w:history="1">
        <w:r w:rsidR="0032280B" w:rsidRPr="00CE25CF">
          <w:rPr>
            <w:rStyle w:val="ac"/>
            <w:noProof/>
          </w:rPr>
          <w:t>1.3.1. Функция (</w:t>
        </w:r>
        <w:r w:rsidR="0032280B" w:rsidRPr="00CE25CF">
          <w:rPr>
            <w:rStyle w:val="ac"/>
            <w:noProof/>
            <w:lang w:val="en-US"/>
          </w:rPr>
          <w:t>PrintImage</w:t>
        </w:r>
        <w:r w:rsidR="0032280B" w:rsidRPr="00CE25CF">
          <w:rPr>
            <w:rStyle w:val="ac"/>
            <w:noProof/>
          </w:rPr>
          <w:t>)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_Toc42614689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4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90" w:history="1">
        <w:r w:rsidR="0032280B" w:rsidRPr="00CE25CF">
          <w:rPr>
            <w:rStyle w:val="ac"/>
            <w:noProof/>
          </w:rPr>
          <w:t>1.3.2. Функция (</w:t>
        </w:r>
        <w:r w:rsidR="0032280B" w:rsidRPr="00CE25CF">
          <w:rPr>
            <w:rStyle w:val="ac"/>
            <w:noProof/>
            <w:lang w:val="en-US"/>
          </w:rPr>
          <w:t>PrintState</w:t>
        </w:r>
        <w:r w:rsidR="0032280B" w:rsidRPr="00CE25CF">
          <w:rPr>
            <w:rStyle w:val="ac"/>
            <w:noProof/>
          </w:rPr>
          <w:t>)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_Toc42614690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4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91" w:history="1">
        <w:r w:rsidR="0032280B" w:rsidRPr="00CE25CF">
          <w:rPr>
            <w:rStyle w:val="ac"/>
            <w:noProof/>
          </w:rPr>
          <w:t>1.3.3. Функция (</w:t>
        </w:r>
        <w:r w:rsidR="0032280B" w:rsidRPr="00CE25CF">
          <w:rPr>
            <w:rStyle w:val="ac"/>
            <w:noProof/>
            <w:lang w:val="en-US"/>
          </w:rPr>
          <w:t>PrintMenu</w:t>
        </w:r>
        <w:r w:rsidR="0032280B" w:rsidRPr="00CE25CF">
          <w:rPr>
            <w:rStyle w:val="ac"/>
            <w:noProof/>
          </w:rPr>
          <w:t>)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_Toc42614691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4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92" w:history="1">
        <w:r w:rsidR="0032280B" w:rsidRPr="00CE25CF">
          <w:rPr>
            <w:rStyle w:val="ac"/>
            <w:noProof/>
          </w:rPr>
          <w:t>2.</w:t>
        </w:r>
        <w:r w:rsidR="0032280B" w:rsidRPr="00CE25CF">
          <w:rPr>
            <w:rStyle w:val="ac"/>
            <w:caps/>
            <w:noProof/>
          </w:rPr>
          <w:t xml:space="preserve"> Условия выполнения программы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_Toc42614692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5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93" w:history="1">
        <w:r w:rsidR="0032280B" w:rsidRPr="00CE25CF">
          <w:rPr>
            <w:rStyle w:val="ac"/>
            <w:b/>
            <w:bCs/>
            <w:noProof/>
          </w:rPr>
          <w:t>2.1. Минимальный состав аппаратных средств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_Toc42614693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5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94" w:history="1">
        <w:r w:rsidR="0032280B" w:rsidRPr="00CE25CF">
          <w:rPr>
            <w:rStyle w:val="ac"/>
            <w:b/>
            <w:bCs/>
            <w:noProof/>
          </w:rPr>
          <w:t>2.2. Минимальный состав программных средств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_Toc42614694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5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95" w:history="1">
        <w:r w:rsidR="0032280B" w:rsidRPr="00CE25CF">
          <w:rPr>
            <w:rStyle w:val="ac"/>
            <w:b/>
            <w:bCs/>
            <w:noProof/>
          </w:rPr>
          <w:t>2.3. Требования к персоналу (пользователю)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_Toc42614695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5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96" w:history="1">
        <w:r w:rsidR="0032280B" w:rsidRPr="00CE25CF">
          <w:rPr>
            <w:rStyle w:val="ac"/>
            <w:noProof/>
          </w:rPr>
          <w:t>3.</w:t>
        </w:r>
        <w:r w:rsidR="0032280B" w:rsidRPr="00CE25CF">
          <w:rPr>
            <w:rStyle w:val="ac"/>
            <w:caps/>
            <w:noProof/>
          </w:rPr>
          <w:t xml:space="preserve"> Выполнение программы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_Toc42614696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6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97" w:history="1">
        <w:r w:rsidR="0032280B" w:rsidRPr="00CE25CF">
          <w:rPr>
            <w:rStyle w:val="ac"/>
            <w:b/>
            <w:bCs/>
            <w:noProof/>
          </w:rPr>
          <w:t>3.1. Загрузка и запуск программы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_Toc42614697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6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98" w:history="1">
        <w:r w:rsidR="0032280B" w:rsidRPr="00CE25CF">
          <w:rPr>
            <w:rStyle w:val="ac"/>
            <w:b/>
            <w:bCs/>
            <w:noProof/>
          </w:rPr>
          <w:t>3.2. Выполнение программы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_Toc42614698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6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699" w:history="1">
        <w:r w:rsidR="0032280B" w:rsidRPr="00CE25CF">
          <w:rPr>
            <w:rStyle w:val="ac"/>
            <w:noProof/>
          </w:rPr>
          <w:t>3.2.1. Выполнение функции (</w:t>
        </w:r>
        <w:r w:rsidR="0032280B" w:rsidRPr="00CE25CF">
          <w:rPr>
            <w:rStyle w:val="ac"/>
            <w:noProof/>
            <w:lang w:val="en-US"/>
          </w:rPr>
          <w:t>PrintStats</w:t>
        </w:r>
        <w:r w:rsidR="0032280B" w:rsidRPr="00CE25CF">
          <w:rPr>
            <w:rStyle w:val="ac"/>
            <w:noProof/>
          </w:rPr>
          <w:t>)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_Toc42614699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6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700" w:history="1">
        <w:r w:rsidR="0032280B" w:rsidRPr="00CE25CF">
          <w:rPr>
            <w:rStyle w:val="ac"/>
            <w:noProof/>
          </w:rPr>
          <w:t>3.2.2. Выполнение функции (</w:t>
        </w:r>
        <w:r w:rsidR="0032280B" w:rsidRPr="00CE25CF">
          <w:rPr>
            <w:rStyle w:val="ac"/>
            <w:noProof/>
            <w:lang w:val="en-US"/>
          </w:rPr>
          <w:t>PrintImage</w:t>
        </w:r>
        <w:r w:rsidR="0032280B" w:rsidRPr="00CE25CF">
          <w:rPr>
            <w:rStyle w:val="ac"/>
            <w:noProof/>
          </w:rPr>
          <w:t>)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_Toc42614700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7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701" w:history="1">
        <w:r w:rsidR="0032280B" w:rsidRPr="00CE25CF">
          <w:rPr>
            <w:rStyle w:val="ac"/>
            <w:noProof/>
          </w:rPr>
          <w:t>3.2.3. Выполнение функции (</w:t>
        </w:r>
        <w:r w:rsidR="0032280B" w:rsidRPr="00CE25CF">
          <w:rPr>
            <w:rStyle w:val="ac"/>
            <w:noProof/>
            <w:lang w:val="en-US"/>
          </w:rPr>
          <w:t>PrintMenu</w:t>
        </w:r>
        <w:r w:rsidR="0032280B" w:rsidRPr="00CE25CF">
          <w:rPr>
            <w:rStyle w:val="ac"/>
            <w:noProof/>
          </w:rPr>
          <w:t>)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_Toc42614701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7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702" w:history="1">
        <w:r w:rsidR="0032280B" w:rsidRPr="00CE25CF">
          <w:rPr>
            <w:rStyle w:val="ac"/>
            <w:b/>
            <w:bCs/>
            <w:noProof/>
          </w:rPr>
          <w:t>3.3. Завершение работы программы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_Toc42614702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8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703" w:history="1">
        <w:r w:rsidR="0032280B" w:rsidRPr="00CE25CF">
          <w:rPr>
            <w:rStyle w:val="ac"/>
            <w:noProof/>
          </w:rPr>
          <w:t>4.</w:t>
        </w:r>
        <w:r w:rsidR="0032280B" w:rsidRPr="00CE25CF">
          <w:rPr>
            <w:rStyle w:val="ac"/>
            <w:caps/>
            <w:noProof/>
          </w:rPr>
          <w:t xml:space="preserve"> Сообщения оператору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_Toc42614703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8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 w:rsidP="0032280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704" w:history="1">
        <w:r w:rsidR="0032280B" w:rsidRPr="00CE25CF">
          <w:rPr>
            <w:rStyle w:val="ac"/>
            <w:b/>
            <w:bCs/>
            <w:noProof/>
          </w:rPr>
          <w:t>4.1. Отсутствие изображения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_Toc42614704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8</w:t>
        </w:r>
        <w:r w:rsidR="0032280B">
          <w:rPr>
            <w:noProof/>
            <w:webHidden/>
          </w:rPr>
          <w:fldChar w:fldCharType="end"/>
        </w:r>
      </w:hyperlink>
    </w:p>
    <w:p w:rsidR="0032280B" w:rsidRDefault="00B4128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14706" w:history="1">
        <w:r w:rsidR="0032280B" w:rsidRPr="00CE25CF">
          <w:rPr>
            <w:rStyle w:val="ac"/>
            <w:caps/>
            <w:noProof/>
          </w:rPr>
          <w:t>Лист регистрации изменений</w:t>
        </w:r>
        <w:r w:rsidR="0032280B">
          <w:rPr>
            <w:noProof/>
            <w:webHidden/>
          </w:rPr>
          <w:tab/>
        </w:r>
        <w:r w:rsidR="0032280B">
          <w:rPr>
            <w:noProof/>
            <w:webHidden/>
          </w:rPr>
          <w:fldChar w:fldCharType="begin"/>
        </w:r>
        <w:r w:rsidR="0032280B">
          <w:rPr>
            <w:noProof/>
            <w:webHidden/>
          </w:rPr>
          <w:instrText xml:space="preserve"> PAGEREF _Toc42614706 \h </w:instrText>
        </w:r>
        <w:r w:rsidR="0032280B">
          <w:rPr>
            <w:noProof/>
            <w:webHidden/>
          </w:rPr>
        </w:r>
        <w:r w:rsidR="0032280B">
          <w:rPr>
            <w:noProof/>
            <w:webHidden/>
          </w:rPr>
          <w:fldChar w:fldCharType="separate"/>
        </w:r>
        <w:r w:rsidR="0032280B">
          <w:rPr>
            <w:noProof/>
            <w:webHidden/>
          </w:rPr>
          <w:t>9</w:t>
        </w:r>
        <w:r w:rsidR="0032280B">
          <w:rPr>
            <w:noProof/>
            <w:webHidden/>
          </w:rPr>
          <w:fldChar w:fldCharType="end"/>
        </w:r>
      </w:hyperlink>
    </w:p>
    <w:p w:rsidR="0073575B" w:rsidRDefault="0073575B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73575B" w:rsidRDefault="0073575B">
      <w:pPr>
        <w:rPr>
          <w:b/>
          <w:bCs/>
        </w:rPr>
      </w:pPr>
    </w:p>
    <w:p w:rsidR="0073575B" w:rsidRDefault="0073575B">
      <w:pPr>
        <w:pStyle w:val="1"/>
        <w:rPr>
          <w:caps/>
          <w:sz w:val="32"/>
        </w:rPr>
      </w:pPr>
      <w:r>
        <w:br w:type="page"/>
      </w:r>
      <w:bookmarkStart w:id="5" w:name="_Toc42614685"/>
      <w:r>
        <w:rPr>
          <w:caps/>
          <w:sz w:val="32"/>
        </w:rPr>
        <w:lastRenderedPageBreak/>
        <w:t>Назначение программы</w:t>
      </w:r>
      <w:bookmarkEnd w:id="5"/>
    </w:p>
    <w:p w:rsidR="0073575B" w:rsidRDefault="0073575B"/>
    <w:p w:rsidR="0073575B" w:rsidRDefault="0073575B"/>
    <w:p w:rsidR="0073575B" w:rsidRDefault="0073575B"/>
    <w:p w:rsidR="0073575B" w:rsidRDefault="0073575B"/>
    <w:p w:rsidR="0073575B" w:rsidRDefault="0073575B">
      <w:pPr>
        <w:pStyle w:val="2"/>
        <w:jc w:val="left"/>
        <w:rPr>
          <w:b/>
          <w:bCs/>
          <w:sz w:val="32"/>
        </w:rPr>
      </w:pPr>
      <w:bookmarkStart w:id="6" w:name="_Toc42614686"/>
      <w:r>
        <w:rPr>
          <w:b/>
          <w:bCs/>
          <w:sz w:val="32"/>
        </w:rPr>
        <w:t>Функциональное назначение программы</w:t>
      </w:r>
      <w:bookmarkEnd w:id="6"/>
    </w:p>
    <w:p w:rsidR="0073575B" w:rsidRDefault="0073575B"/>
    <w:p w:rsidR="00FA7B97" w:rsidRDefault="00235D2D" w:rsidP="00FA7B97">
      <w:pPr>
        <w:ind w:left="576"/>
      </w:pPr>
      <w:r>
        <w:t xml:space="preserve">Основными функциями </w:t>
      </w:r>
      <w:r w:rsidRPr="00235D2D">
        <w:t>&lt;&lt;</w:t>
      </w:r>
      <w:r w:rsidR="00493517">
        <w:rPr>
          <w:lang w:val="en-US"/>
        </w:rPr>
        <w:t>Main</w:t>
      </w:r>
      <w:r w:rsidRPr="00235D2D">
        <w:t>.</w:t>
      </w:r>
      <w:r>
        <w:rPr>
          <w:lang w:val="en-US"/>
        </w:rPr>
        <w:t>exe</w:t>
      </w:r>
      <w:r w:rsidRPr="00235D2D">
        <w:t xml:space="preserve">&gt;&gt; </w:t>
      </w:r>
      <w:r>
        <w:t>являются</w:t>
      </w:r>
      <w:r w:rsidR="00FA7B97">
        <w:t xml:space="preserve"> вывод изображения, а также параметров </w:t>
      </w:r>
    </w:p>
    <w:p w:rsidR="00235D2D" w:rsidRDefault="00FA7B97" w:rsidP="00FA7B97">
      <w:pPr>
        <w:ind w:left="576"/>
      </w:pPr>
      <w:r>
        <w:t>в консоль.</w:t>
      </w:r>
    </w:p>
    <w:p w:rsidR="0073575B" w:rsidRDefault="0073575B"/>
    <w:p w:rsidR="0073575B" w:rsidRDefault="0073575B"/>
    <w:p w:rsidR="0073575B" w:rsidRDefault="0073575B"/>
    <w:p w:rsidR="0073575B" w:rsidRDefault="0073575B">
      <w:pPr>
        <w:pStyle w:val="2"/>
        <w:jc w:val="left"/>
        <w:rPr>
          <w:b/>
          <w:bCs/>
          <w:sz w:val="32"/>
        </w:rPr>
      </w:pPr>
      <w:bookmarkStart w:id="7" w:name="_Toc42614687"/>
      <w:r>
        <w:rPr>
          <w:b/>
          <w:bCs/>
          <w:sz w:val="32"/>
        </w:rPr>
        <w:t>Эксплуатационное назначение программы</w:t>
      </w:r>
      <w:bookmarkEnd w:id="7"/>
    </w:p>
    <w:p w:rsidR="0073575B" w:rsidRDefault="0073575B"/>
    <w:p w:rsidR="0073575B" w:rsidRDefault="00E30E4E" w:rsidP="00E30E4E">
      <w:pPr>
        <w:ind w:left="576"/>
      </w:pPr>
      <w:r w:rsidRPr="00E30E4E">
        <w:t>&lt;&lt;</w:t>
      </w:r>
      <w:r>
        <w:rPr>
          <w:lang w:val="en-US"/>
        </w:rPr>
        <w:t>Main</w:t>
      </w:r>
      <w:r w:rsidRPr="00E30E4E">
        <w:t>.</w:t>
      </w:r>
      <w:r>
        <w:rPr>
          <w:lang w:val="en-US"/>
        </w:rPr>
        <w:t>exe</w:t>
      </w:r>
      <w:r w:rsidRPr="00E30E4E">
        <w:t>&gt;&gt;</w:t>
      </w:r>
      <w:r>
        <w:t xml:space="preserve"> используется в сфере развлечения для свободного пользования.</w:t>
      </w:r>
    </w:p>
    <w:p w:rsidR="00E30E4E" w:rsidRDefault="00E30E4E" w:rsidP="00E30E4E">
      <w:pPr>
        <w:ind w:left="576"/>
      </w:pPr>
      <w:r>
        <w:t xml:space="preserve">В основном приложение </w:t>
      </w:r>
      <w:r w:rsidR="00FA7B97">
        <w:t>рассчитано</w:t>
      </w:r>
      <w:r>
        <w:t xml:space="preserve"> на Детскую (от </w:t>
      </w:r>
      <w:r w:rsidR="00FA7B97">
        <w:t>6 до 12 лет) аудиторию,</w:t>
      </w:r>
    </w:p>
    <w:p w:rsidR="00FA7B97" w:rsidRPr="00E30E4E" w:rsidRDefault="00FA7B97" w:rsidP="00E30E4E">
      <w:pPr>
        <w:ind w:left="576"/>
      </w:pPr>
      <w:r>
        <w:t xml:space="preserve">однако приложением может пользоваться </w:t>
      </w:r>
      <w:r w:rsidR="00F67C15">
        <w:t>тот,</w:t>
      </w:r>
      <w:r>
        <w:t xml:space="preserve"> кто пожелает в </w:t>
      </w:r>
      <w:r w:rsidR="00F67C15">
        <w:t>независимости</w:t>
      </w:r>
      <w:r>
        <w:t xml:space="preserve"> от его возраста.</w:t>
      </w:r>
    </w:p>
    <w:p w:rsidR="0073575B" w:rsidRDefault="0073575B"/>
    <w:p w:rsidR="00FA7B97" w:rsidRDefault="0073575B" w:rsidP="00FA7B97">
      <w:pPr>
        <w:pStyle w:val="2"/>
        <w:jc w:val="left"/>
        <w:rPr>
          <w:b/>
          <w:bCs/>
          <w:sz w:val="32"/>
        </w:rPr>
      </w:pPr>
      <w:bookmarkStart w:id="8" w:name="_Toc42614688"/>
      <w:r>
        <w:rPr>
          <w:b/>
          <w:bCs/>
          <w:sz w:val="32"/>
        </w:rPr>
        <w:t>Состав функций</w:t>
      </w:r>
      <w:bookmarkEnd w:id="8"/>
    </w:p>
    <w:p w:rsidR="00FA7B97" w:rsidRPr="00FA7B97" w:rsidRDefault="00FA7B97" w:rsidP="00FA7B97"/>
    <w:p w:rsidR="00FA7B97" w:rsidRDefault="00FA7B97" w:rsidP="00FA7B97">
      <w:pPr>
        <w:ind w:firstLine="576"/>
      </w:pPr>
      <w:r>
        <w:t>1)Вывод заранее заготовленного изображения в консоль.</w:t>
      </w:r>
    </w:p>
    <w:p w:rsidR="0073575B" w:rsidRDefault="00FA7B97" w:rsidP="00FA7B97">
      <w:pPr>
        <w:ind w:firstLine="576"/>
      </w:pPr>
      <w:r>
        <w:t>2)</w:t>
      </w:r>
      <w:r w:rsidR="00750D2E">
        <w:t>Вывод хар-</w:t>
      </w:r>
      <w:r>
        <w:t xml:space="preserve">к питомца в консоль в виде </w:t>
      </w:r>
      <w:r w:rsidRPr="00E30E4E">
        <w:t>“</w:t>
      </w:r>
      <w:r>
        <w:rPr>
          <w:lang w:val="en-US"/>
        </w:rPr>
        <w:t>QQQQQ</w:t>
      </w:r>
      <w:r w:rsidRPr="00E30E4E">
        <w:t>” (</w:t>
      </w:r>
      <w:r>
        <w:rPr>
          <w:lang w:val="en-US"/>
        </w:rPr>
        <w:t>Q</w:t>
      </w:r>
      <w:r w:rsidRPr="00E30E4E">
        <w:t xml:space="preserve"> – </w:t>
      </w:r>
      <w:r>
        <w:t>одно деление</w:t>
      </w:r>
      <w:r w:rsidRPr="00E30E4E">
        <w:t>)</w:t>
      </w:r>
      <w:r>
        <w:t xml:space="preserve"> </w:t>
      </w:r>
    </w:p>
    <w:p w:rsidR="0073575B" w:rsidRPr="00FA7B97" w:rsidRDefault="00FA7B97" w:rsidP="00FA7B97">
      <w:pPr>
        <w:ind w:firstLine="576"/>
      </w:pPr>
      <w:r>
        <w:rPr>
          <w:lang w:val="en-US"/>
        </w:rPr>
        <w:t>3)</w:t>
      </w:r>
      <w:r>
        <w:t>Вывод меню</w:t>
      </w:r>
    </w:p>
    <w:p w:rsidR="0073575B" w:rsidRDefault="0073575B"/>
    <w:p w:rsidR="0073575B" w:rsidRDefault="0073575B">
      <w:pPr>
        <w:pStyle w:val="3"/>
        <w:jc w:val="left"/>
        <w:rPr>
          <w:sz w:val="28"/>
        </w:rPr>
      </w:pPr>
      <w:bookmarkStart w:id="9" w:name="_Toc42614689"/>
      <w:r>
        <w:rPr>
          <w:sz w:val="28"/>
        </w:rPr>
        <w:t>Функция (</w:t>
      </w:r>
      <w:r w:rsidR="00FA7B97">
        <w:rPr>
          <w:sz w:val="28"/>
          <w:lang w:val="en-US"/>
        </w:rPr>
        <w:t>PrintImage</w:t>
      </w:r>
      <w:r>
        <w:rPr>
          <w:sz w:val="28"/>
        </w:rPr>
        <w:t>)</w:t>
      </w:r>
      <w:bookmarkEnd w:id="9"/>
    </w:p>
    <w:p w:rsidR="00CB5C6D" w:rsidRDefault="00CB5C6D" w:rsidP="00F67C15">
      <w:pPr>
        <w:ind w:firstLine="576"/>
      </w:pPr>
    </w:p>
    <w:p w:rsidR="00F67C15" w:rsidRPr="00F67C15" w:rsidRDefault="00FA7B97" w:rsidP="00F67C15">
      <w:pPr>
        <w:ind w:firstLine="576"/>
      </w:pPr>
      <w:r>
        <w:t xml:space="preserve">Выводит </w:t>
      </w:r>
      <w:r w:rsidR="00F67C15">
        <w:t>изображение,</w:t>
      </w:r>
      <w:r>
        <w:t xml:space="preserve"> которое присутствует в </w:t>
      </w:r>
      <w:r w:rsidR="00F67C15">
        <w:t xml:space="preserve">каталоге проекта в формате </w:t>
      </w:r>
      <w:r w:rsidR="00F67C15" w:rsidRPr="00F67C15">
        <w:t>.</w:t>
      </w:r>
      <w:r w:rsidR="00F67C15">
        <w:rPr>
          <w:lang w:val="en-US"/>
        </w:rPr>
        <w:t>txt</w:t>
      </w:r>
      <w:r w:rsidR="00F67C15">
        <w:t>.</w:t>
      </w:r>
    </w:p>
    <w:p w:rsidR="00F67C15" w:rsidRDefault="00CB5C6D" w:rsidP="00F67C15">
      <w:pPr>
        <w:ind w:firstLine="576"/>
      </w:pPr>
      <w:r>
        <w:t>1)</w:t>
      </w:r>
      <w:r w:rsidR="00F67C15">
        <w:t xml:space="preserve"> построчно забирает строки из </w:t>
      </w:r>
      <w:r w:rsidR="00F67C15" w:rsidRPr="00F67C15">
        <w:t>.</w:t>
      </w:r>
      <w:r>
        <w:rPr>
          <w:lang w:val="en-US"/>
        </w:rPr>
        <w:t>txt</w:t>
      </w:r>
      <w:r>
        <w:t>.</w:t>
      </w:r>
    </w:p>
    <w:p w:rsidR="00CB5C6D" w:rsidRDefault="00CB5C6D" w:rsidP="00F67C15">
      <w:pPr>
        <w:ind w:firstLine="576"/>
      </w:pPr>
      <w:r>
        <w:t>2)После их добавляет их в Массив строк.</w:t>
      </w:r>
    </w:p>
    <w:p w:rsidR="0073575B" w:rsidRDefault="00CB5C6D" w:rsidP="00CB5C6D">
      <w:pPr>
        <w:ind w:firstLine="576"/>
      </w:pPr>
      <w:r>
        <w:t>3)Выводит с помощью цикла в консоль все строки, которые присутствуют в Массиве строк.</w:t>
      </w:r>
    </w:p>
    <w:p w:rsidR="0073575B" w:rsidRDefault="0073575B"/>
    <w:p w:rsidR="0073575B" w:rsidRDefault="0073575B">
      <w:pPr>
        <w:pStyle w:val="3"/>
        <w:jc w:val="left"/>
        <w:rPr>
          <w:sz w:val="28"/>
        </w:rPr>
      </w:pPr>
      <w:bookmarkStart w:id="10" w:name="_Toc42614690"/>
      <w:r>
        <w:rPr>
          <w:sz w:val="28"/>
        </w:rPr>
        <w:t>Функция (</w:t>
      </w:r>
      <w:r w:rsidR="00CB5C6D">
        <w:rPr>
          <w:sz w:val="28"/>
          <w:lang w:val="en-US"/>
        </w:rPr>
        <w:t>PrintState</w:t>
      </w:r>
      <w:r>
        <w:rPr>
          <w:sz w:val="28"/>
        </w:rPr>
        <w:t>)</w:t>
      </w:r>
      <w:bookmarkEnd w:id="10"/>
    </w:p>
    <w:p w:rsidR="0073575B" w:rsidRDefault="0073575B"/>
    <w:p w:rsidR="00CB5C6D" w:rsidRDefault="00750D2E" w:rsidP="00CB5C6D">
      <w:pPr>
        <w:ind w:firstLine="576"/>
      </w:pPr>
      <w:r>
        <w:t>Вывод хар-</w:t>
      </w:r>
      <w:r w:rsidR="00CB5C6D">
        <w:t xml:space="preserve">к питомца </w:t>
      </w:r>
    </w:p>
    <w:p w:rsidR="00CB5C6D" w:rsidRDefault="00750D2E" w:rsidP="00CB5C6D">
      <w:pPr>
        <w:ind w:firstLine="576"/>
        <w:rPr>
          <w:lang w:val="en-US"/>
        </w:rPr>
      </w:pPr>
      <w:r>
        <w:t>1)</w:t>
      </w:r>
      <w:r w:rsidR="00CB5C6D">
        <w:t xml:space="preserve">Объявление переменных </w:t>
      </w:r>
      <w:r w:rsidR="00CB5C6D">
        <w:rPr>
          <w:lang w:val="en-US"/>
        </w:rPr>
        <w:t>“string”</w:t>
      </w:r>
      <w:r w:rsidR="00EF3B4B">
        <w:rPr>
          <w:lang w:val="en-US"/>
        </w:rPr>
        <w:t xml:space="preserve"> в формате </w:t>
      </w:r>
    </w:p>
    <w:p w:rsidR="00EF3B4B" w:rsidRDefault="00EF3B4B" w:rsidP="00CB5C6D">
      <w:pPr>
        <w:ind w:firstLine="576"/>
        <w:rPr>
          <w:lang w:val="en-US"/>
        </w:rPr>
      </w:pPr>
      <w:r w:rsidRPr="00EF3B4B">
        <w:rPr>
          <w:lang w:val="en-US"/>
        </w:rPr>
        <w:t>(string joy(tomo.joyN,'Q</w:t>
      </w:r>
      <w:r w:rsidR="00750D2E" w:rsidRPr="00EF3B4B">
        <w:rPr>
          <w:lang w:val="en-US"/>
        </w:rPr>
        <w:t>’) ;)</w:t>
      </w:r>
      <w:r w:rsidRPr="00EF3B4B">
        <w:rPr>
          <w:lang w:val="en-US"/>
        </w:rPr>
        <w:t xml:space="preserve"> </w:t>
      </w:r>
      <w:r>
        <w:t>где</w:t>
      </w:r>
      <w:r w:rsidRPr="00EF3B4B">
        <w:rPr>
          <w:lang w:val="en-US"/>
        </w:rPr>
        <w:t xml:space="preserve"> </w:t>
      </w:r>
      <w:r w:rsidR="00750D2E">
        <w:rPr>
          <w:lang w:val="en-US"/>
        </w:rPr>
        <w:t>Q одно деление</w:t>
      </w:r>
    </w:p>
    <w:p w:rsidR="00750D2E" w:rsidRDefault="00750D2E" w:rsidP="00CB5C6D">
      <w:pPr>
        <w:ind w:firstLine="576"/>
      </w:pPr>
      <w:r>
        <w:t xml:space="preserve">А </w:t>
      </w:r>
      <w:r w:rsidRPr="00EF3B4B">
        <w:rPr>
          <w:lang w:val="en-US"/>
        </w:rPr>
        <w:t>tomo</w:t>
      </w:r>
      <w:r w:rsidRPr="00750D2E">
        <w:t>.</w:t>
      </w:r>
      <w:r w:rsidRPr="00EF3B4B">
        <w:rPr>
          <w:lang w:val="en-US"/>
        </w:rPr>
        <w:t>joyN</w:t>
      </w:r>
      <w:r>
        <w:t xml:space="preserve"> цифровой параметр одной из хар-к</w:t>
      </w:r>
    </w:p>
    <w:p w:rsidR="00750D2E" w:rsidRDefault="00750D2E" w:rsidP="00CB5C6D">
      <w:pPr>
        <w:ind w:firstLine="576"/>
      </w:pPr>
      <w:r>
        <w:t xml:space="preserve">2)Вывод в консоль в формате </w:t>
      </w:r>
    </w:p>
    <w:p w:rsidR="00750D2E" w:rsidRDefault="008E0626" w:rsidP="00CB5C6D">
      <w:pPr>
        <w:ind w:firstLine="576"/>
      </w:pPr>
      <w:r>
        <w:t>(</w:t>
      </w:r>
      <w:r w:rsidR="00750D2E">
        <w:t>"счастье</w:t>
      </w:r>
      <w:r>
        <w:t>: " joy )</w:t>
      </w:r>
    </w:p>
    <w:p w:rsidR="00750D2E" w:rsidRPr="00750D2E" w:rsidRDefault="00750D2E" w:rsidP="00CB5C6D">
      <w:pPr>
        <w:ind w:firstLine="576"/>
      </w:pPr>
      <w:r>
        <w:t xml:space="preserve">где </w:t>
      </w:r>
      <w:r>
        <w:rPr>
          <w:lang w:val="en-US"/>
        </w:rPr>
        <w:t>joy</w:t>
      </w:r>
      <w:r w:rsidRPr="0032280B">
        <w:t xml:space="preserve"> </w:t>
      </w:r>
      <w:r>
        <w:t>объявленная переменная</w:t>
      </w:r>
    </w:p>
    <w:p w:rsidR="00750D2E" w:rsidRDefault="00750D2E" w:rsidP="00750D2E">
      <w:pPr>
        <w:pStyle w:val="3"/>
        <w:jc w:val="left"/>
        <w:rPr>
          <w:sz w:val="28"/>
        </w:rPr>
      </w:pPr>
      <w:bookmarkStart w:id="11" w:name="_Toc42614691"/>
      <w:r>
        <w:rPr>
          <w:sz w:val="28"/>
        </w:rPr>
        <w:t>Функция (</w:t>
      </w:r>
      <w:r>
        <w:rPr>
          <w:sz w:val="28"/>
          <w:lang w:val="en-US"/>
        </w:rPr>
        <w:t>PrintMenu</w:t>
      </w:r>
      <w:r>
        <w:rPr>
          <w:sz w:val="28"/>
        </w:rPr>
        <w:t>)</w:t>
      </w:r>
      <w:bookmarkEnd w:id="11"/>
    </w:p>
    <w:p w:rsidR="00750D2E" w:rsidRDefault="00750D2E" w:rsidP="00750D2E">
      <w:pPr>
        <w:ind w:firstLine="576"/>
      </w:pPr>
      <w:r>
        <w:t xml:space="preserve">Вывод в консоль </w:t>
      </w:r>
      <w:r w:rsidR="008E0626">
        <w:t>пунктов</w:t>
      </w:r>
      <w:r>
        <w:t xml:space="preserve"> меню </w:t>
      </w:r>
      <w:r w:rsidR="008E0626">
        <w:t>в формате</w:t>
      </w:r>
    </w:p>
    <w:p w:rsidR="008E0626" w:rsidRDefault="008E0626" w:rsidP="00750D2E">
      <w:pPr>
        <w:ind w:firstLine="576"/>
      </w:pPr>
      <w:r w:rsidRPr="008E0626">
        <w:t>"*---1. --------</w:t>
      </w:r>
      <w:r>
        <w:rPr>
          <w:rFonts w:ascii="Tahoma" w:hAnsi="Tahoma" w:cs="Tahoma"/>
        </w:rPr>
        <w:t>Счастье</w:t>
      </w:r>
      <w:r>
        <w:t>----------------*"</w:t>
      </w:r>
    </w:p>
    <w:p w:rsidR="00750D2E" w:rsidRPr="00750D2E" w:rsidRDefault="00750D2E" w:rsidP="00750D2E">
      <w:pPr>
        <w:ind w:firstLine="576"/>
      </w:pPr>
    </w:p>
    <w:p w:rsidR="00750D2E" w:rsidRPr="008E0626" w:rsidRDefault="00750D2E" w:rsidP="00750D2E">
      <w:pPr>
        <w:ind w:left="708"/>
      </w:pPr>
    </w:p>
    <w:p w:rsidR="0073575B" w:rsidRDefault="0073575B" w:rsidP="00750D2E"/>
    <w:p w:rsidR="00750D2E" w:rsidRPr="00750D2E" w:rsidRDefault="00750D2E" w:rsidP="00CB5C6D"/>
    <w:p w:rsidR="0073575B" w:rsidRPr="00750D2E" w:rsidRDefault="0073575B"/>
    <w:p w:rsidR="0073575B" w:rsidRPr="00750D2E" w:rsidRDefault="0073575B"/>
    <w:p w:rsidR="0073575B" w:rsidRPr="00750D2E" w:rsidRDefault="0073575B"/>
    <w:p w:rsidR="0073575B" w:rsidRPr="0032280B" w:rsidRDefault="0073575B" w:rsidP="0032280B">
      <w:pPr>
        <w:pStyle w:val="1"/>
        <w:rPr>
          <w:caps/>
          <w:sz w:val="32"/>
        </w:rPr>
      </w:pPr>
      <w:bookmarkStart w:id="12" w:name="_Toc42614692"/>
      <w:r>
        <w:rPr>
          <w:caps/>
          <w:sz w:val="32"/>
        </w:rPr>
        <w:t>Условия выполнения программы</w:t>
      </w:r>
      <w:bookmarkEnd w:id="12"/>
    </w:p>
    <w:p w:rsidR="0073575B" w:rsidRDefault="0073575B"/>
    <w:p w:rsidR="0073575B" w:rsidRDefault="0073575B"/>
    <w:p w:rsidR="0073575B" w:rsidRDefault="0073575B" w:rsidP="009C6F4A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3" w:name="_Toc42614693"/>
      <w:r>
        <w:rPr>
          <w:b/>
          <w:bCs/>
          <w:sz w:val="32"/>
        </w:rPr>
        <w:t>Минимальный состав аппаратных средств</w:t>
      </w:r>
      <w:bookmarkEnd w:id="13"/>
    </w:p>
    <w:p w:rsidR="009C6F4A" w:rsidRPr="009C6F4A" w:rsidRDefault="009C6F4A" w:rsidP="009C6F4A"/>
    <w:p w:rsidR="0073575B" w:rsidRDefault="008E0626" w:rsidP="008E0626">
      <w:pPr>
        <w:ind w:left="576"/>
      </w:pPr>
      <w:r>
        <w:rPr>
          <w:lang w:val="en-US"/>
        </w:rPr>
        <w:t>IBM</w:t>
      </w:r>
      <w:r w:rsidRPr="008E0626">
        <w:t>-</w:t>
      </w:r>
      <w:r>
        <w:t>Совместимый персональный компьютер (ПЭВМ), включающий в себя</w:t>
      </w:r>
      <w:r w:rsidRPr="008E0626">
        <w:t>:</w:t>
      </w:r>
    </w:p>
    <w:p w:rsidR="008E0626" w:rsidRPr="00F8372C" w:rsidRDefault="008E0626" w:rsidP="008E0626">
      <w:pPr>
        <w:pStyle w:val="ae"/>
        <w:numPr>
          <w:ilvl w:val="0"/>
          <w:numId w:val="12"/>
        </w:numPr>
      </w:pPr>
      <w:r>
        <w:t xml:space="preserve">Процессор с тактовой </w:t>
      </w:r>
      <w:r w:rsidR="009C6F4A">
        <w:t>частотой, 133</w:t>
      </w:r>
      <w:r w:rsidR="00F8372C">
        <w:t xml:space="preserve"> МГц, или выше</w:t>
      </w:r>
      <w:r w:rsidR="00F8372C" w:rsidRPr="00F8372C">
        <w:t>;</w:t>
      </w:r>
    </w:p>
    <w:p w:rsidR="00F8372C" w:rsidRPr="009C6F4A" w:rsidRDefault="009C6F4A" w:rsidP="009C6F4A">
      <w:pPr>
        <w:pStyle w:val="ae"/>
        <w:numPr>
          <w:ilvl w:val="0"/>
          <w:numId w:val="12"/>
        </w:numPr>
      </w:pPr>
      <w:r w:rsidRPr="009C6F4A">
        <w:t xml:space="preserve">Оперативная память </w:t>
      </w:r>
      <w:r>
        <w:t xml:space="preserve">объёмом, </w:t>
      </w:r>
      <w:r w:rsidRPr="009C6F4A">
        <w:t xml:space="preserve">64 </w:t>
      </w:r>
      <w:r>
        <w:t>Мб, или выше</w:t>
      </w:r>
      <w:r w:rsidRPr="009C6F4A">
        <w:t>;</w:t>
      </w:r>
    </w:p>
    <w:p w:rsidR="009C6F4A" w:rsidRPr="00F8372C" w:rsidRDefault="009C6F4A" w:rsidP="009C6F4A">
      <w:pPr>
        <w:pStyle w:val="ae"/>
        <w:numPr>
          <w:ilvl w:val="0"/>
          <w:numId w:val="12"/>
        </w:numPr>
      </w:pPr>
      <w:r>
        <w:t xml:space="preserve">Монитор с разрешением экрана не менее 640 </w:t>
      </w:r>
      <w:r>
        <w:rPr>
          <w:lang w:val="en-US"/>
        </w:rPr>
        <w:t>x</w:t>
      </w:r>
      <w:r w:rsidRPr="009C6F4A">
        <w:t xml:space="preserve"> 480 </w:t>
      </w:r>
      <w:r>
        <w:t>пикселей</w:t>
      </w:r>
    </w:p>
    <w:p w:rsidR="0073575B" w:rsidRDefault="0073575B"/>
    <w:p w:rsidR="0073575B" w:rsidRPr="0032280B" w:rsidRDefault="0073575B" w:rsidP="0032280B">
      <w:pPr>
        <w:pStyle w:val="2"/>
        <w:jc w:val="left"/>
        <w:rPr>
          <w:b/>
          <w:bCs/>
          <w:sz w:val="32"/>
        </w:rPr>
      </w:pPr>
      <w:bookmarkStart w:id="14" w:name="_Toc42614694"/>
      <w:r>
        <w:rPr>
          <w:b/>
          <w:bCs/>
          <w:sz w:val="32"/>
        </w:rPr>
        <w:t>Минимальный состав программных средств</w:t>
      </w:r>
      <w:bookmarkEnd w:id="14"/>
    </w:p>
    <w:p w:rsidR="0073575B" w:rsidRDefault="0073575B"/>
    <w:p w:rsidR="0073575B" w:rsidRPr="003C252E" w:rsidRDefault="001C527A" w:rsidP="003C252E">
      <w:pPr>
        <w:ind w:left="576"/>
      </w:pPr>
      <w:r>
        <w:t>Системные программные средства, используемые Консольным приложением Тамагочи</w:t>
      </w:r>
      <w:r w:rsidR="0000768B">
        <w:t>, Должны быть представлены</w:t>
      </w:r>
      <w:r w:rsidR="003C252E">
        <w:t xml:space="preserve"> локализованной версии операционной системы семейства </w:t>
      </w:r>
      <w:r w:rsidR="003C252E">
        <w:rPr>
          <w:lang w:val="en-US"/>
        </w:rPr>
        <w:t>Windows</w:t>
      </w:r>
      <w:r w:rsidR="003C252E">
        <w:t>.</w:t>
      </w:r>
    </w:p>
    <w:p w:rsidR="0073575B" w:rsidRDefault="0073575B"/>
    <w:p w:rsidR="0073575B" w:rsidRPr="0032280B" w:rsidRDefault="0073575B" w:rsidP="0032280B">
      <w:pPr>
        <w:pStyle w:val="2"/>
        <w:jc w:val="left"/>
        <w:rPr>
          <w:b/>
          <w:bCs/>
          <w:sz w:val="32"/>
        </w:rPr>
      </w:pPr>
      <w:bookmarkStart w:id="15" w:name="_Toc42614695"/>
      <w:r>
        <w:rPr>
          <w:b/>
          <w:bCs/>
          <w:sz w:val="32"/>
        </w:rPr>
        <w:t>Требования к персоналу (пользователю)</w:t>
      </w:r>
      <w:bookmarkEnd w:id="15"/>
    </w:p>
    <w:p w:rsidR="0073575B" w:rsidRDefault="0073575B"/>
    <w:p w:rsidR="0073575B" w:rsidRDefault="00DC43D9" w:rsidP="00DC43D9">
      <w:pPr>
        <w:ind w:left="576"/>
      </w:pPr>
      <w:r>
        <w:t xml:space="preserve">Конечный пользователь приложения должен обладать практическими навыками работы с графическим пользовательским интерфейсом операционной системы, Особых навыков для пользования не </w:t>
      </w:r>
      <w:r w:rsidR="0032280B">
        <w:t>требуется</w:t>
      </w:r>
      <w:r>
        <w:t>.</w:t>
      </w:r>
    </w:p>
    <w:p w:rsidR="0073575B" w:rsidRDefault="0073575B"/>
    <w:p w:rsidR="0073575B" w:rsidRDefault="0073575B"/>
    <w:p w:rsidR="0073575B" w:rsidRDefault="0073575B"/>
    <w:p w:rsidR="0073575B" w:rsidRDefault="0073575B"/>
    <w:p w:rsidR="00493517" w:rsidRPr="00493517" w:rsidRDefault="0073575B" w:rsidP="00493517">
      <w:pPr>
        <w:pStyle w:val="1"/>
        <w:rPr>
          <w:caps/>
          <w:sz w:val="32"/>
        </w:rPr>
      </w:pPr>
      <w:bookmarkStart w:id="16" w:name="_Toc42614696"/>
      <w:r>
        <w:rPr>
          <w:caps/>
          <w:sz w:val="32"/>
        </w:rPr>
        <w:t>Выполнение программы</w:t>
      </w:r>
      <w:bookmarkEnd w:id="16"/>
    </w:p>
    <w:p w:rsidR="00493517" w:rsidRPr="00493517" w:rsidRDefault="0073575B" w:rsidP="00493517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7" w:name="_Toc42614697"/>
      <w:r w:rsidRPr="00D267B9">
        <w:rPr>
          <w:b/>
          <w:bCs/>
          <w:sz w:val="32"/>
        </w:rPr>
        <w:t>Загрузка и запуск программы</w:t>
      </w:r>
      <w:bookmarkEnd w:id="17"/>
    </w:p>
    <w:p w:rsidR="0073575B" w:rsidRDefault="00DC43D9" w:rsidP="00493517">
      <w:pPr>
        <w:ind w:left="576"/>
      </w:pPr>
      <w:r>
        <w:t>Пр</w:t>
      </w:r>
      <w:r w:rsidRPr="00DC43D9">
        <w:t xml:space="preserve">и запуске </w:t>
      </w:r>
      <w:r>
        <w:t xml:space="preserve">Приложения "Тамагочи" открывается консоль </w:t>
      </w:r>
      <w:r>
        <w:rPr>
          <w:noProof/>
        </w:rPr>
        <w:drawing>
          <wp:inline distT="0" distB="0" distL="0" distR="0">
            <wp:extent cx="5734050" cy="3448050"/>
            <wp:effectExtent l="0" t="0" r="0" b="0"/>
            <wp:docPr id="31" name="Рисунок 31" descr="C:\Users\User\Desktop\Снимо1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1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0B" w:rsidRDefault="0032280B"/>
    <w:p w:rsidR="0073575B" w:rsidRDefault="0073575B"/>
    <w:p w:rsidR="0073575B" w:rsidRDefault="0073575B"/>
    <w:p w:rsidR="0073575B" w:rsidRDefault="0073575B" w:rsidP="00493517">
      <w:pPr>
        <w:pStyle w:val="2"/>
        <w:jc w:val="left"/>
        <w:rPr>
          <w:b/>
          <w:bCs/>
          <w:sz w:val="32"/>
        </w:rPr>
      </w:pPr>
      <w:bookmarkStart w:id="18" w:name="_Toc42614698"/>
      <w:r>
        <w:rPr>
          <w:b/>
          <w:bCs/>
          <w:sz w:val="32"/>
        </w:rPr>
        <w:t>Выполнение программы</w:t>
      </w:r>
      <w:bookmarkEnd w:id="18"/>
    </w:p>
    <w:p w:rsidR="00493517" w:rsidRPr="00493517" w:rsidRDefault="00493517" w:rsidP="00493517"/>
    <w:p w:rsidR="00D267B9" w:rsidRDefault="00D267B9" w:rsidP="00D267B9">
      <w:r>
        <w:tab/>
      </w:r>
      <w:r w:rsidR="00493517">
        <w:t>К</w:t>
      </w:r>
      <w:r>
        <w:t xml:space="preserve">нопки (1,2,3) имеют такие </w:t>
      </w:r>
      <w:r w:rsidR="00493517">
        <w:t>функции</w:t>
      </w:r>
      <w:r>
        <w:t>:</w:t>
      </w:r>
    </w:p>
    <w:p w:rsidR="00D267B9" w:rsidRDefault="00D267B9" w:rsidP="00D267B9">
      <w:pPr>
        <w:ind w:firstLine="708"/>
      </w:pPr>
      <w:r>
        <w:t>1: Добавить +5 счастья</w:t>
      </w:r>
    </w:p>
    <w:p w:rsidR="00D267B9" w:rsidRPr="00D267B9" w:rsidRDefault="00D267B9" w:rsidP="00D267B9">
      <w:pPr>
        <w:ind w:firstLine="708"/>
      </w:pPr>
      <w:r>
        <w:t>2: Добавить +5 к сытости -1 к не жажде</w:t>
      </w:r>
    </w:p>
    <w:p w:rsidR="0073575B" w:rsidRDefault="00D267B9" w:rsidP="00D267B9">
      <w:pPr>
        <w:ind w:firstLine="708"/>
      </w:pPr>
      <w:r>
        <w:t>3: Добавить +5 к не жажде -1 к сытости</w:t>
      </w:r>
    </w:p>
    <w:p w:rsidR="0073575B" w:rsidRDefault="00D267B9" w:rsidP="00493517">
      <w:pPr>
        <w:ind w:left="708"/>
      </w:pPr>
      <w:r>
        <w:t>при выборе пункта 1 полоска счастья увеличивается на 5, если значение выше максимального остаётся максимальное значение, для пунктов 2 и 3 аналогично для их параметров</w:t>
      </w:r>
    </w:p>
    <w:p w:rsidR="00493517" w:rsidRDefault="00493517" w:rsidP="00493517">
      <w:pPr>
        <w:ind w:left="708"/>
      </w:pPr>
    </w:p>
    <w:p w:rsidR="0073575B" w:rsidRDefault="0073575B"/>
    <w:p w:rsidR="0073575B" w:rsidRDefault="0073575B" w:rsidP="00493517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19" w:name="_Toc42614699"/>
      <w:r>
        <w:rPr>
          <w:sz w:val="28"/>
        </w:rPr>
        <w:t>Выполнение функции (</w:t>
      </w:r>
      <w:r w:rsidR="00493517">
        <w:rPr>
          <w:sz w:val="28"/>
          <w:lang w:val="en-US"/>
        </w:rPr>
        <w:t>PrintStats</w:t>
      </w:r>
      <w:r>
        <w:rPr>
          <w:sz w:val="28"/>
        </w:rPr>
        <w:t>)</w:t>
      </w:r>
      <w:bookmarkEnd w:id="19"/>
    </w:p>
    <w:p w:rsidR="00493517" w:rsidRPr="00493517" w:rsidRDefault="00493517" w:rsidP="00493517"/>
    <w:p w:rsidR="0073575B" w:rsidRDefault="00D267B9" w:rsidP="00D267B9">
      <w:pPr>
        <w:ind w:left="720"/>
      </w:pPr>
      <w:r>
        <w:t>Вывод в консоль</w:t>
      </w:r>
    </w:p>
    <w:p w:rsidR="0073575B" w:rsidRDefault="00493517">
      <w:r>
        <w:tab/>
      </w:r>
      <w:r>
        <w:rPr>
          <w:noProof/>
        </w:rPr>
        <w:drawing>
          <wp:inline distT="0" distB="0" distL="0" distR="0">
            <wp:extent cx="4010025" cy="828675"/>
            <wp:effectExtent l="0" t="0" r="9525" b="9525"/>
            <wp:docPr id="36" name="Рисунок 36" descr="C:\Users\User\Desktop\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t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17" w:rsidRDefault="00493517"/>
    <w:p w:rsidR="0073575B" w:rsidRDefault="0073575B"/>
    <w:p w:rsidR="00116CBE" w:rsidRDefault="00116CBE"/>
    <w:p w:rsidR="0073575B" w:rsidRDefault="0073575B">
      <w:pPr>
        <w:pStyle w:val="3"/>
        <w:jc w:val="left"/>
        <w:rPr>
          <w:sz w:val="28"/>
        </w:rPr>
      </w:pPr>
      <w:bookmarkStart w:id="20" w:name="_Toc42614700"/>
      <w:r>
        <w:rPr>
          <w:sz w:val="28"/>
        </w:rPr>
        <w:t>Выполнение функции (</w:t>
      </w:r>
      <w:r w:rsidR="00493517">
        <w:rPr>
          <w:sz w:val="28"/>
          <w:lang w:val="en-US"/>
        </w:rPr>
        <w:t>PrintImage</w:t>
      </w:r>
      <w:r>
        <w:rPr>
          <w:sz w:val="28"/>
        </w:rPr>
        <w:t>)</w:t>
      </w:r>
      <w:bookmarkEnd w:id="20"/>
    </w:p>
    <w:p w:rsidR="0073575B" w:rsidRDefault="0073575B"/>
    <w:p w:rsidR="00D267B9" w:rsidRDefault="00D267B9" w:rsidP="00D267B9">
      <w:pPr>
        <w:ind w:left="720"/>
      </w:pPr>
      <w:r>
        <w:t>Вывод в консоль</w:t>
      </w:r>
      <w:r w:rsidR="00493517">
        <w:t xml:space="preserve"> это:</w:t>
      </w:r>
    </w:p>
    <w:p w:rsidR="00493517" w:rsidRDefault="00493517">
      <w:r>
        <w:tab/>
      </w:r>
      <w:r>
        <w:rPr>
          <w:noProof/>
        </w:rPr>
        <w:drawing>
          <wp:inline distT="0" distB="0" distL="0" distR="0">
            <wp:extent cx="4067175" cy="2028825"/>
            <wp:effectExtent l="0" t="0" r="9525" b="9525"/>
            <wp:docPr id="34" name="Рисунок 34" descr="C:\Users\User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17" w:rsidRPr="00493517" w:rsidRDefault="00493517" w:rsidP="00493517">
      <w:pPr>
        <w:ind w:firstLine="708"/>
      </w:pPr>
      <w:r>
        <w:t>Или это:</w:t>
      </w:r>
    </w:p>
    <w:p w:rsidR="0073575B" w:rsidRDefault="00493517" w:rsidP="00493517">
      <w:pPr>
        <w:ind w:firstLine="708"/>
      </w:pPr>
      <w:r>
        <w:rPr>
          <w:noProof/>
        </w:rPr>
        <w:lastRenderedPageBreak/>
        <w:drawing>
          <wp:inline distT="0" distB="0" distL="0" distR="0">
            <wp:extent cx="4000500" cy="1971675"/>
            <wp:effectExtent l="0" t="0" r="0" b="9525"/>
            <wp:docPr id="35" name="Рисунок 35" descr="C:\Users\User\Desktop\2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im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5B" w:rsidRDefault="0073575B"/>
    <w:p w:rsidR="0073575B" w:rsidRDefault="0073575B"/>
    <w:p w:rsidR="00493517" w:rsidRDefault="00493517" w:rsidP="00493517">
      <w:pPr>
        <w:pStyle w:val="3"/>
        <w:jc w:val="left"/>
        <w:rPr>
          <w:sz w:val="28"/>
        </w:rPr>
      </w:pPr>
      <w:r>
        <w:tab/>
      </w:r>
      <w:bookmarkStart w:id="21" w:name="_Toc42614701"/>
      <w:r>
        <w:rPr>
          <w:sz w:val="28"/>
        </w:rPr>
        <w:t>Выполнение функции (</w:t>
      </w:r>
      <w:r>
        <w:rPr>
          <w:sz w:val="28"/>
          <w:lang w:val="en-US"/>
        </w:rPr>
        <w:t>PrintMenu</w:t>
      </w:r>
      <w:r>
        <w:rPr>
          <w:sz w:val="28"/>
        </w:rPr>
        <w:t>)</w:t>
      </w:r>
      <w:bookmarkEnd w:id="21"/>
    </w:p>
    <w:p w:rsidR="0073575B" w:rsidRDefault="0073575B"/>
    <w:p w:rsidR="00493517" w:rsidRDefault="00493517" w:rsidP="00493517">
      <w:pPr>
        <w:ind w:left="576"/>
      </w:pPr>
      <w:r>
        <w:t xml:space="preserve">  Вывод в консоль </w:t>
      </w:r>
    </w:p>
    <w:p w:rsidR="00493517" w:rsidRDefault="00493517" w:rsidP="00493517">
      <w:pPr>
        <w:ind w:left="576"/>
      </w:pPr>
      <w:r>
        <w:rPr>
          <w:noProof/>
          <w:sz w:val="28"/>
        </w:rPr>
        <w:drawing>
          <wp:inline distT="0" distB="0" distL="0" distR="0" wp14:anchorId="52A0D7ED" wp14:editId="7F888E10">
            <wp:extent cx="4057650" cy="990600"/>
            <wp:effectExtent l="0" t="0" r="0" b="0"/>
            <wp:docPr id="33" name="Рисунок 33" descr="C:\Users\User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en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17" w:rsidRDefault="00493517" w:rsidP="00493517">
      <w:pPr>
        <w:ind w:left="576"/>
      </w:pPr>
    </w:p>
    <w:p w:rsidR="00493517" w:rsidRDefault="00493517" w:rsidP="00493517">
      <w:pPr>
        <w:ind w:left="576"/>
      </w:pPr>
    </w:p>
    <w:p w:rsidR="0073575B" w:rsidRDefault="0073575B">
      <w:pPr>
        <w:pStyle w:val="2"/>
        <w:jc w:val="left"/>
        <w:rPr>
          <w:b/>
          <w:bCs/>
          <w:sz w:val="32"/>
        </w:rPr>
      </w:pPr>
      <w:bookmarkStart w:id="22" w:name="_Toc42614702"/>
      <w:r>
        <w:rPr>
          <w:b/>
          <w:bCs/>
          <w:sz w:val="32"/>
        </w:rPr>
        <w:t>Завершение работы программы</w:t>
      </w:r>
      <w:bookmarkEnd w:id="22"/>
    </w:p>
    <w:p w:rsidR="00D267B9" w:rsidRDefault="00D267B9" w:rsidP="00D267B9">
      <w:pPr>
        <w:ind w:left="708"/>
      </w:pPr>
      <w:r>
        <w:t>Если переменная счастья окажется равна нулю, то игра считается проигранной и ва</w:t>
      </w:r>
      <w:r w:rsidR="00493517">
        <w:t>м выводит ваш счёт и изображение</w:t>
      </w:r>
      <w:r w:rsidR="00493517">
        <w:rPr>
          <w:noProof/>
        </w:rPr>
        <w:drawing>
          <wp:inline distT="0" distB="0" distL="0" distR="0">
            <wp:extent cx="4000500" cy="2457450"/>
            <wp:effectExtent l="0" t="0" r="0" b="0"/>
            <wp:docPr id="32" name="Рисунок 32" descr="C:\Users\User\Desktop\game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ameow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5B" w:rsidRDefault="0073575B"/>
    <w:p w:rsidR="0073575B" w:rsidRDefault="0073575B"/>
    <w:p w:rsidR="0073575B" w:rsidRDefault="0073575B"/>
    <w:p w:rsidR="0073575B" w:rsidRDefault="0073575B"/>
    <w:p w:rsidR="0073575B" w:rsidRDefault="0073575B"/>
    <w:p w:rsidR="0073575B" w:rsidRDefault="0073575B">
      <w:pPr>
        <w:pStyle w:val="1"/>
        <w:rPr>
          <w:caps/>
          <w:sz w:val="32"/>
        </w:rPr>
      </w:pPr>
      <w:bookmarkStart w:id="23" w:name="_Toc42614703"/>
      <w:r>
        <w:rPr>
          <w:caps/>
          <w:sz w:val="32"/>
        </w:rPr>
        <w:t>Сообщения оператору</w:t>
      </w:r>
      <w:bookmarkEnd w:id="23"/>
    </w:p>
    <w:p w:rsidR="0073575B" w:rsidRDefault="0073575B"/>
    <w:p w:rsidR="0073575B" w:rsidRDefault="0073575B"/>
    <w:p w:rsidR="0073575B" w:rsidRDefault="0073575B"/>
    <w:p w:rsidR="0073575B" w:rsidRDefault="0073575B"/>
    <w:p w:rsidR="0032280B" w:rsidRDefault="0037207B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4" w:name="_Toc42614704"/>
      <w:r>
        <w:rPr>
          <w:b/>
          <w:bCs/>
          <w:sz w:val="32"/>
        </w:rPr>
        <w:t>Отсутствие изображения</w:t>
      </w:r>
      <w:bookmarkEnd w:id="24"/>
    </w:p>
    <w:p w:rsidR="0032280B" w:rsidRDefault="0032280B" w:rsidP="0032280B">
      <w:pPr>
        <w:pStyle w:val="2"/>
        <w:numPr>
          <w:ilvl w:val="0"/>
          <w:numId w:val="0"/>
        </w:numPr>
        <w:ind w:left="576"/>
        <w:jc w:val="left"/>
        <w:rPr>
          <w:b/>
          <w:bCs/>
          <w:sz w:val="32"/>
        </w:rPr>
      </w:pPr>
    </w:p>
    <w:p w:rsidR="0073575B" w:rsidRDefault="0037207B" w:rsidP="0032280B">
      <w:pPr>
        <w:pStyle w:val="2"/>
        <w:numPr>
          <w:ilvl w:val="0"/>
          <w:numId w:val="0"/>
        </w:numPr>
        <w:ind w:left="576"/>
        <w:jc w:val="left"/>
        <w:rPr>
          <w:b/>
          <w:bCs/>
          <w:sz w:val="32"/>
        </w:rPr>
      </w:pPr>
      <w:bookmarkStart w:id="25" w:name="_Toc42614705"/>
      <w:r>
        <w:rPr>
          <w:b/>
          <w:bCs/>
          <w:noProof/>
          <w:sz w:val="32"/>
        </w:rPr>
        <w:drawing>
          <wp:inline distT="0" distB="0" distL="0" distR="0">
            <wp:extent cx="4229100" cy="1781175"/>
            <wp:effectExtent l="0" t="0" r="0" b="9525"/>
            <wp:docPr id="37" name="Рисунок 37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73575B" w:rsidRDefault="0073575B"/>
    <w:p w:rsidR="0037207B" w:rsidRDefault="0037207B" w:rsidP="0037207B">
      <w:pPr>
        <w:ind w:left="576"/>
      </w:pPr>
    </w:p>
    <w:p w:rsidR="0073575B" w:rsidRPr="00116CBE" w:rsidRDefault="0037207B" w:rsidP="0037207B">
      <w:pPr>
        <w:ind w:left="576"/>
      </w:pPr>
      <w:r>
        <w:t>ПРИЧИНА</w:t>
      </w:r>
      <w:r w:rsidRPr="0037207B">
        <w:t xml:space="preserve">: </w:t>
      </w:r>
      <w:r>
        <w:t xml:space="preserve">Текстовый файл с изображением не найден в каталоге </w:t>
      </w:r>
      <w:r w:rsidR="00116CBE">
        <w:t>(1.</w:t>
      </w:r>
      <w:r w:rsidR="00116CBE">
        <w:rPr>
          <w:lang w:val="en-US"/>
        </w:rPr>
        <w:t>txt</w:t>
      </w:r>
      <w:r w:rsidR="00116CBE" w:rsidRPr="00116CBE">
        <w:t xml:space="preserve"> /2.</w:t>
      </w:r>
      <w:r w:rsidR="00116CBE">
        <w:rPr>
          <w:lang w:val="en-US"/>
        </w:rPr>
        <w:t>txt</w:t>
      </w:r>
      <w:r w:rsidR="00116CBE" w:rsidRPr="00116CBE">
        <w:t>)</w:t>
      </w:r>
    </w:p>
    <w:p w:rsidR="0037207B" w:rsidRDefault="0037207B" w:rsidP="0037207B">
      <w:pPr>
        <w:ind w:left="576"/>
      </w:pPr>
    </w:p>
    <w:p w:rsidR="0037207B" w:rsidRPr="0037207B" w:rsidRDefault="0037207B" w:rsidP="0037207B">
      <w:pPr>
        <w:ind w:left="576"/>
      </w:pPr>
      <w:r>
        <w:t xml:space="preserve">ДЕЙСТВИЯ ПРОГРАММЫ: Продолжает работы без работы видимой работы функции </w:t>
      </w:r>
      <w:r>
        <w:rPr>
          <w:lang w:val="en-US"/>
        </w:rPr>
        <w:t>PrintImage</w:t>
      </w:r>
    </w:p>
    <w:p w:rsidR="0037207B" w:rsidRDefault="0037207B" w:rsidP="0037207B">
      <w:pPr>
        <w:ind w:left="576"/>
      </w:pPr>
    </w:p>
    <w:p w:rsidR="0037207B" w:rsidRPr="0037207B" w:rsidRDefault="0037207B" w:rsidP="0037207B">
      <w:pPr>
        <w:ind w:left="576"/>
      </w:pPr>
      <w:r>
        <w:t>ДЕЙСТВИЯ ОПЕРАТОРА</w:t>
      </w:r>
      <w:r w:rsidR="00116CBE">
        <w:t>: Переустановить приложение для корректной его работы</w:t>
      </w:r>
    </w:p>
    <w:p w:rsidR="0073575B" w:rsidRDefault="0073575B"/>
    <w:p w:rsidR="0073575B" w:rsidRDefault="0073575B"/>
    <w:p w:rsidR="0073575B" w:rsidRDefault="0073575B">
      <w:pPr>
        <w:sectPr w:rsidR="0073575B">
          <w:headerReference w:type="default" r:id="rId20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3575B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575B" w:rsidRDefault="0073575B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6" w:name="_Toc42614706"/>
            <w:r>
              <w:rPr>
                <w:caps/>
                <w:sz w:val="32"/>
              </w:rPr>
              <w:t>Лист регистрации изменений</w:t>
            </w:r>
            <w:bookmarkEnd w:id="26"/>
          </w:p>
        </w:tc>
      </w:tr>
      <w:tr w:rsidR="0073575B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575B" w:rsidRDefault="007357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575B" w:rsidRDefault="0073575B">
            <w:pPr>
              <w:jc w:val="center"/>
            </w:pPr>
            <w:r>
              <w:t>Всего</w:t>
            </w:r>
          </w:p>
          <w:p w:rsidR="0073575B" w:rsidRDefault="0073575B">
            <w:pPr>
              <w:jc w:val="center"/>
            </w:pPr>
            <w:r>
              <w:t>листов</w:t>
            </w:r>
          </w:p>
          <w:p w:rsidR="0073575B" w:rsidRDefault="0073575B">
            <w:pPr>
              <w:jc w:val="center"/>
            </w:pPr>
            <w:r>
              <w:t>(страниц)</w:t>
            </w:r>
          </w:p>
          <w:p w:rsidR="0073575B" w:rsidRDefault="0073575B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575B" w:rsidRDefault="0073575B">
            <w:pPr>
              <w:jc w:val="center"/>
            </w:pPr>
            <w:r>
              <w:t>№</w:t>
            </w:r>
          </w:p>
          <w:p w:rsidR="0073575B" w:rsidRDefault="0073575B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575B" w:rsidRDefault="0073575B">
            <w:pPr>
              <w:jc w:val="center"/>
            </w:pPr>
            <w:r>
              <w:t>Входящий</w:t>
            </w:r>
          </w:p>
          <w:p w:rsidR="0073575B" w:rsidRDefault="0073575B">
            <w:pPr>
              <w:jc w:val="center"/>
            </w:pPr>
            <w:r>
              <w:t>№ сопрово</w:t>
            </w:r>
          </w:p>
          <w:p w:rsidR="0073575B" w:rsidRDefault="0073575B">
            <w:pPr>
              <w:jc w:val="center"/>
            </w:pPr>
            <w:r>
              <w:t>дительного</w:t>
            </w:r>
          </w:p>
          <w:p w:rsidR="0073575B" w:rsidRDefault="0073575B">
            <w:pPr>
              <w:jc w:val="center"/>
            </w:pPr>
            <w:r>
              <w:t>документа</w:t>
            </w:r>
          </w:p>
          <w:p w:rsidR="0073575B" w:rsidRDefault="0073575B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575B" w:rsidRDefault="0073575B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575B" w:rsidRDefault="0073575B">
            <w:pPr>
              <w:jc w:val="center"/>
            </w:pPr>
            <w:r>
              <w:t>Дата</w:t>
            </w:r>
          </w:p>
        </w:tc>
      </w:tr>
      <w:tr w:rsidR="0073575B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575B" w:rsidRDefault="007357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575B" w:rsidRDefault="0073575B">
            <w:pPr>
              <w:jc w:val="center"/>
            </w:pPr>
            <w:r>
              <w:t>изменен</w:t>
            </w:r>
          </w:p>
          <w:p w:rsidR="0073575B" w:rsidRDefault="0073575B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575B" w:rsidRDefault="0073575B">
            <w:pPr>
              <w:jc w:val="center"/>
            </w:pPr>
            <w:r>
              <w:t>заме</w:t>
            </w:r>
          </w:p>
          <w:p w:rsidR="0073575B" w:rsidRDefault="0073575B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575B" w:rsidRDefault="0073575B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575B" w:rsidRDefault="0073575B">
            <w:pPr>
              <w:jc w:val="center"/>
            </w:pPr>
            <w:r>
              <w:t>анулиро</w:t>
            </w:r>
          </w:p>
          <w:p w:rsidR="0073575B" w:rsidRDefault="0073575B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3575B" w:rsidRDefault="0073575B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3575B" w:rsidRDefault="0073575B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3575B" w:rsidRDefault="0073575B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3575B" w:rsidRDefault="0073575B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3575B" w:rsidRDefault="0073575B"/>
        </w:tc>
      </w:tr>
      <w:tr w:rsidR="0073575B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  <w:tr w:rsidR="0073575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575B" w:rsidRDefault="0073575B">
            <w:pPr>
              <w:jc w:val="center"/>
            </w:pPr>
          </w:p>
        </w:tc>
      </w:tr>
    </w:tbl>
    <w:p w:rsidR="00343155" w:rsidRDefault="00343155">
      <w:pPr>
        <w:rPr>
          <w:sz w:val="2"/>
        </w:rPr>
      </w:pPr>
    </w:p>
    <w:sectPr w:rsidR="00343155" w:rsidSect="00116CBE">
      <w:pgSz w:w="11906" w:h="16838" w:code="9"/>
      <w:pgMar w:top="1418" w:right="442" w:bottom="709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284" w:rsidRDefault="00B41284">
      <w:r>
        <w:separator/>
      </w:r>
    </w:p>
  </w:endnote>
  <w:endnote w:type="continuationSeparator" w:id="0">
    <w:p w:rsidR="00B41284" w:rsidRDefault="00B41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80B" w:rsidRDefault="0032280B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2280B" w:rsidRDefault="003228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80B" w:rsidRDefault="0032280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80B" w:rsidRDefault="0032280B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80B" w:rsidRDefault="0032280B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2E1AB2">
      <w:rPr>
        <w:noProof/>
        <w:sz w:val="36"/>
      </w:rPr>
      <w:instrText>10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2E1AB2">
      <w:rPr>
        <w:noProof/>
        <w:sz w:val="36"/>
      </w:rPr>
      <w:t>9</w:t>
    </w:r>
    <w:r>
      <w:rPr>
        <w:sz w:val="36"/>
      </w:rPr>
      <w:fldChar w:fldCharType="end"/>
    </w: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</w:p>
  <w:p w:rsidR="0032280B" w:rsidRDefault="0032280B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284" w:rsidRDefault="00B41284">
      <w:r>
        <w:separator/>
      </w:r>
    </w:p>
  </w:footnote>
  <w:footnote w:type="continuationSeparator" w:id="0">
    <w:p w:rsidR="00B41284" w:rsidRDefault="00B41284">
      <w:r>
        <w:continuationSeparator/>
      </w:r>
    </w:p>
  </w:footnote>
  <w:footnote w:id="1">
    <w:p w:rsidR="0032280B" w:rsidRDefault="0032280B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32280B" w:rsidRDefault="0032280B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32280B" w:rsidRDefault="0032280B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32280B" w:rsidRDefault="0032280B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32280B" w:rsidRDefault="0032280B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32280B" w:rsidRDefault="0032280B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32280B" w:rsidRDefault="0032280B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80B" w:rsidRDefault="0032280B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80B" w:rsidRDefault="003228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80B" w:rsidRDefault="0032280B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2E1AB2">
      <w:rPr>
        <w:rStyle w:val="a4"/>
        <w:b/>
        <w:bCs/>
        <w:noProof/>
        <w:sz w:val="32"/>
        <w:szCs w:val="32"/>
      </w:rPr>
      <w:t>9</w:t>
    </w:r>
    <w:r>
      <w:rPr>
        <w:rStyle w:val="a4"/>
        <w:b/>
        <w:bCs/>
        <w:sz w:val="32"/>
        <w:szCs w:val="32"/>
      </w:rPr>
      <w:fldChar w:fldCharType="end"/>
    </w:r>
  </w:p>
  <w:p w:rsidR="0032280B" w:rsidRDefault="0032280B">
    <w:pPr>
      <w:pStyle w:val="a3"/>
      <w:rPr>
        <w:sz w:val="32"/>
        <w:szCs w:val="32"/>
      </w:rPr>
    </w:pPr>
  </w:p>
  <w:p w:rsidR="0032280B" w:rsidRDefault="0032280B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343155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  <w:p w:rsidR="0032280B" w:rsidRDefault="0032280B"/>
  <w:p w:rsidR="0032280B" w:rsidRDefault="003228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E1FE4"/>
    <w:multiLevelType w:val="hybridMultilevel"/>
    <w:tmpl w:val="E78EEBEC"/>
    <w:lvl w:ilvl="0" w:tplc="BD503BE4">
      <w:start w:val="2"/>
      <w:numFmt w:val="bullet"/>
      <w:lvlText w:val="-"/>
      <w:lvlJc w:val="left"/>
      <w:pPr>
        <w:ind w:left="10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55"/>
    <w:rsid w:val="0000768B"/>
    <w:rsid w:val="00116CBE"/>
    <w:rsid w:val="001C527A"/>
    <w:rsid w:val="001C7C73"/>
    <w:rsid w:val="001F1992"/>
    <w:rsid w:val="00235D2D"/>
    <w:rsid w:val="002E1AB2"/>
    <w:rsid w:val="0032280B"/>
    <w:rsid w:val="00343155"/>
    <w:rsid w:val="0037207B"/>
    <w:rsid w:val="003C252E"/>
    <w:rsid w:val="00493517"/>
    <w:rsid w:val="005A52CF"/>
    <w:rsid w:val="0073575B"/>
    <w:rsid w:val="00750D2E"/>
    <w:rsid w:val="008E0626"/>
    <w:rsid w:val="009C6F4A"/>
    <w:rsid w:val="00B41284"/>
    <w:rsid w:val="00C127AE"/>
    <w:rsid w:val="00CB5C6D"/>
    <w:rsid w:val="00D267B9"/>
    <w:rsid w:val="00DC43D9"/>
    <w:rsid w:val="00E30E4E"/>
    <w:rsid w:val="00EF3B4B"/>
    <w:rsid w:val="00F67C15"/>
    <w:rsid w:val="00F8372C"/>
    <w:rsid w:val="00FA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49068"/>
  <w15:chartTrackingRefBased/>
  <w15:docId w15:val="{7E1BF358-09E9-4A92-B121-8CD45E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e">
    <w:name w:val="List Paragraph"/>
    <w:basedOn w:val="a"/>
    <w:uiPriority w:val="34"/>
    <w:qFormat/>
    <w:rsid w:val="008E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6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9035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44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22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9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656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Rar$DIa0.148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237</TotalTime>
  <Pages>10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2005-09-30T07:24:00Z</cp:lastPrinted>
  <dcterms:created xsi:type="dcterms:W3CDTF">2020-06-09T10:14:00Z</dcterms:created>
  <dcterms:modified xsi:type="dcterms:W3CDTF">2020-06-09T14:22:00Z</dcterms:modified>
</cp:coreProperties>
</file>